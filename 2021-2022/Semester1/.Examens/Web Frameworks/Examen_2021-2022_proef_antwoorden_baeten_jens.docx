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1A087" w14:textId="77777777" w:rsidR="008759FC" w:rsidRDefault="0071409D" w:rsidP="00034A38">
      <w:pPr>
        <w:pStyle w:val="bestemmeling"/>
        <w:tabs>
          <w:tab w:val="left" w:leader="dot" w:pos="3969"/>
          <w:tab w:val="left" w:leader="dot" w:pos="7938"/>
        </w:tabs>
        <w:spacing w:line="240" w:lineRule="atLeast"/>
        <w:rPr>
          <w:sz w:val="48"/>
          <w:szCs w:val="48"/>
          <w:lang w:val="nl-BE"/>
        </w:rPr>
      </w:pPr>
      <w:bookmarkStart w:id="0" w:name="_Toc201401602"/>
      <w:r>
        <w:rPr>
          <w:sz w:val="48"/>
          <w:szCs w:val="48"/>
          <w:lang w:val="nl-BE"/>
        </w:rPr>
        <w:t xml:space="preserve">Departement </w:t>
      </w:r>
      <w:r w:rsidR="008759FC" w:rsidRPr="008759FC">
        <w:rPr>
          <w:sz w:val="48"/>
          <w:szCs w:val="48"/>
          <w:lang w:val="nl-BE"/>
        </w:rPr>
        <w:t>Wetenschap en Techniek</w:t>
      </w:r>
    </w:p>
    <w:p w14:paraId="2BCAB828" w14:textId="77777777" w:rsidR="0071409D" w:rsidRPr="0071409D" w:rsidRDefault="0071409D" w:rsidP="00034A38">
      <w:pPr>
        <w:pStyle w:val="bestemmeling"/>
        <w:tabs>
          <w:tab w:val="left" w:leader="dot" w:pos="3969"/>
          <w:tab w:val="left" w:leader="dot" w:pos="7938"/>
        </w:tabs>
        <w:spacing w:line="240" w:lineRule="atLeast"/>
        <w:rPr>
          <w:sz w:val="16"/>
          <w:szCs w:val="16"/>
          <w:lang w:val="nl-BE"/>
        </w:rPr>
      </w:pPr>
    </w:p>
    <w:p w14:paraId="1F8E9840" w14:textId="77777777" w:rsidR="0071409D" w:rsidRDefault="0071409D" w:rsidP="0071409D">
      <w:pPr>
        <w:pStyle w:val="bestemmeling"/>
        <w:tabs>
          <w:tab w:val="left" w:leader="dot" w:pos="3969"/>
          <w:tab w:val="left" w:leader="dot" w:pos="7938"/>
        </w:tabs>
        <w:spacing w:line="430" w:lineRule="atLeast"/>
        <w:rPr>
          <w:sz w:val="48"/>
          <w:szCs w:val="48"/>
          <w:lang w:val="nl-BE"/>
        </w:rPr>
      </w:pPr>
      <w:r w:rsidRPr="008759FC">
        <w:rPr>
          <w:sz w:val="48"/>
          <w:szCs w:val="48"/>
          <w:lang w:val="nl-BE"/>
        </w:rPr>
        <w:t>EXAMEN</w:t>
      </w:r>
      <w:r>
        <w:rPr>
          <w:sz w:val="48"/>
          <w:szCs w:val="48"/>
          <w:lang w:val="nl-BE"/>
        </w:rPr>
        <w:t>:</w:t>
      </w:r>
    </w:p>
    <w:p w14:paraId="256003B4" w14:textId="77777777" w:rsidR="008759FC" w:rsidRPr="00034A38" w:rsidRDefault="008759FC" w:rsidP="00034A38">
      <w:pPr>
        <w:pStyle w:val="bestemmeling"/>
        <w:tabs>
          <w:tab w:val="left" w:leader="dot" w:pos="3969"/>
          <w:tab w:val="left" w:leader="dot" w:pos="7938"/>
        </w:tabs>
        <w:spacing w:line="240" w:lineRule="atLeast"/>
        <w:rPr>
          <w:sz w:val="16"/>
          <w:szCs w:val="16"/>
          <w:lang w:val="nl-BE"/>
        </w:rPr>
      </w:pPr>
    </w:p>
    <w:tbl>
      <w:tblPr>
        <w:tblW w:w="93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65"/>
        <w:gridCol w:w="2576"/>
        <w:gridCol w:w="2395"/>
        <w:gridCol w:w="920"/>
      </w:tblGrid>
      <w:tr w:rsidR="00EB4DE0" w:rsidRPr="00C20434" w14:paraId="507B5AC0" w14:textId="77777777" w:rsidTr="00727B6E">
        <w:trPr>
          <w:trHeight w:val="408"/>
        </w:trPr>
        <w:tc>
          <w:tcPr>
            <w:tcW w:w="3465" w:type="dxa"/>
            <w:vAlign w:val="center"/>
          </w:tcPr>
          <w:p w14:paraId="20FEF638" w14:textId="77777777" w:rsidR="00EB4DE0" w:rsidRPr="00C20434" w:rsidRDefault="0071409D" w:rsidP="0071409D">
            <w:pPr>
              <w:pStyle w:val="StijlbestemmelingLinks025cmRegelafstandMinimaal215"/>
              <w:ind w:left="0"/>
              <w:rPr>
                <w:b/>
                <w:sz w:val="22"/>
                <w:szCs w:val="22"/>
                <w:lang w:val="en-GB"/>
              </w:rPr>
            </w:pPr>
            <w:r>
              <w:rPr>
                <w:b/>
                <w:sz w:val="22"/>
                <w:szCs w:val="22"/>
                <w:lang w:val="nl-BE"/>
              </w:rPr>
              <w:t>OPLEIDINGSONDERDEEL</w:t>
            </w:r>
          </w:p>
        </w:tc>
        <w:tc>
          <w:tcPr>
            <w:tcW w:w="5891" w:type="dxa"/>
            <w:gridSpan w:val="3"/>
            <w:vAlign w:val="center"/>
          </w:tcPr>
          <w:p w14:paraId="3759255A" w14:textId="6DEFB0C2" w:rsidR="00EB4DE0" w:rsidRPr="00C20434" w:rsidRDefault="00382E3F" w:rsidP="006E14BF">
            <w:pPr>
              <w:pStyle w:val="StijlbestemmelingLinks-001cmRegelafstandMinimaal215"/>
              <w:ind w:left="0"/>
              <w:rPr>
                <w:b/>
                <w:sz w:val="22"/>
                <w:szCs w:val="22"/>
                <w:lang w:val="en-GB"/>
              </w:rPr>
            </w:pPr>
            <w:r>
              <w:rPr>
                <w:b/>
                <w:sz w:val="22"/>
                <w:szCs w:val="22"/>
                <w:lang w:val="en-GB"/>
              </w:rPr>
              <w:t>Web Frameworks</w:t>
            </w:r>
          </w:p>
        </w:tc>
      </w:tr>
      <w:tr w:rsidR="0071409D" w:rsidRPr="00C20434" w14:paraId="60D422DD" w14:textId="77777777" w:rsidTr="00C20434">
        <w:trPr>
          <w:trHeight w:val="394"/>
        </w:trPr>
        <w:tc>
          <w:tcPr>
            <w:tcW w:w="2202" w:type="dxa"/>
            <w:vAlign w:val="center"/>
          </w:tcPr>
          <w:p w14:paraId="0C43B03F" w14:textId="77777777" w:rsidR="0071409D" w:rsidRPr="00C20434" w:rsidRDefault="00B83CDE" w:rsidP="0071409D">
            <w:pPr>
              <w:pStyle w:val="StijlbestemmelingLinks025cmRegelafstandMinimaal215"/>
              <w:ind w:left="0"/>
              <w:jc w:val="both"/>
              <w:rPr>
                <w:b/>
                <w:sz w:val="22"/>
                <w:szCs w:val="22"/>
                <w:lang w:val="nl-BE"/>
              </w:rPr>
            </w:pPr>
            <w:r>
              <w:rPr>
                <w:b/>
                <w:sz w:val="22"/>
                <w:szCs w:val="22"/>
                <w:lang w:val="nl-BE"/>
              </w:rPr>
              <w:t>DEELOPLEIDING</w:t>
            </w:r>
            <w:r w:rsidR="0071409D">
              <w:rPr>
                <w:b/>
                <w:sz w:val="22"/>
                <w:szCs w:val="22"/>
                <w:lang w:val="nl-BE"/>
              </w:rPr>
              <w:t>SONDERDEEL OF FACET</w:t>
            </w:r>
          </w:p>
        </w:tc>
        <w:tc>
          <w:tcPr>
            <w:tcW w:w="7154" w:type="dxa"/>
            <w:gridSpan w:val="3"/>
            <w:vAlign w:val="center"/>
          </w:tcPr>
          <w:p w14:paraId="4905DC08" w14:textId="46637D17" w:rsidR="0071409D" w:rsidRPr="00C20434" w:rsidRDefault="00C108C5" w:rsidP="0071409D">
            <w:pPr>
              <w:pStyle w:val="StijlbestemmelingLinks-001cmRegelafstandMinimaal215"/>
              <w:ind w:left="0"/>
              <w:jc w:val="both"/>
              <w:rPr>
                <w:sz w:val="22"/>
                <w:szCs w:val="22"/>
                <w:lang w:val="en-GB"/>
              </w:rPr>
            </w:pPr>
            <w:proofErr w:type="spellStart"/>
            <w:r>
              <w:rPr>
                <w:sz w:val="22"/>
                <w:szCs w:val="22"/>
                <w:lang w:val="en-GB"/>
              </w:rPr>
              <w:t>Vaardigheidstoets</w:t>
            </w:r>
            <w:proofErr w:type="spellEnd"/>
            <w:r>
              <w:rPr>
                <w:sz w:val="22"/>
                <w:szCs w:val="22"/>
                <w:lang w:val="en-GB"/>
              </w:rPr>
              <w:t xml:space="preserve"> hands on (</w:t>
            </w:r>
            <w:r w:rsidR="00144B42">
              <w:rPr>
                <w:sz w:val="22"/>
                <w:szCs w:val="22"/>
                <w:lang w:val="en-GB"/>
              </w:rPr>
              <w:t>7</w:t>
            </w:r>
            <w:r>
              <w:rPr>
                <w:sz w:val="22"/>
                <w:szCs w:val="22"/>
                <w:lang w:val="en-GB"/>
              </w:rPr>
              <w:t>0%)</w:t>
            </w:r>
          </w:p>
        </w:tc>
      </w:tr>
      <w:tr w:rsidR="00EB4DE0" w:rsidRPr="00C20434" w14:paraId="1EEC9F4B" w14:textId="77777777" w:rsidTr="00C20434">
        <w:trPr>
          <w:trHeight w:val="394"/>
        </w:trPr>
        <w:tc>
          <w:tcPr>
            <w:tcW w:w="2202" w:type="dxa"/>
            <w:vAlign w:val="center"/>
          </w:tcPr>
          <w:p w14:paraId="7F2B0131" w14:textId="77777777" w:rsidR="00EB4DE0" w:rsidRPr="00C20434" w:rsidRDefault="00EB4DE0" w:rsidP="00B600D3">
            <w:pPr>
              <w:pStyle w:val="StijlbestemmelingLinks025cmRegelafstandMinimaal215"/>
              <w:rPr>
                <w:b/>
                <w:sz w:val="22"/>
                <w:szCs w:val="22"/>
                <w:lang w:val="en-GB"/>
              </w:rPr>
            </w:pPr>
            <w:r w:rsidRPr="00C20434">
              <w:rPr>
                <w:b/>
                <w:sz w:val="22"/>
                <w:szCs w:val="22"/>
                <w:lang w:val="nl-BE"/>
              </w:rPr>
              <w:t>LECTOR</w:t>
            </w:r>
          </w:p>
        </w:tc>
        <w:tc>
          <w:tcPr>
            <w:tcW w:w="7154" w:type="dxa"/>
            <w:gridSpan w:val="3"/>
            <w:vAlign w:val="center"/>
          </w:tcPr>
          <w:p w14:paraId="2CB25479" w14:textId="58FE7B43" w:rsidR="00EB4DE0" w:rsidRPr="00C20434" w:rsidRDefault="00382E3F" w:rsidP="006E14BF">
            <w:pPr>
              <w:pStyle w:val="StijlbestemmelingLinks-001cmRegelafstandMinimaal215"/>
              <w:ind w:left="0"/>
              <w:rPr>
                <w:sz w:val="22"/>
                <w:szCs w:val="22"/>
                <w:lang w:val="en-GB"/>
              </w:rPr>
            </w:pPr>
            <w:r>
              <w:rPr>
                <w:sz w:val="22"/>
                <w:szCs w:val="22"/>
                <w:lang w:val="en-GB"/>
              </w:rPr>
              <w:t xml:space="preserve">Sven </w:t>
            </w:r>
            <w:proofErr w:type="spellStart"/>
            <w:r>
              <w:rPr>
                <w:sz w:val="22"/>
                <w:szCs w:val="22"/>
                <w:lang w:val="en-GB"/>
              </w:rPr>
              <w:t>Mariën</w:t>
            </w:r>
            <w:proofErr w:type="spellEnd"/>
            <w:r w:rsidR="00AC07B8">
              <w:rPr>
                <w:sz w:val="22"/>
                <w:szCs w:val="22"/>
                <w:lang w:val="en-GB"/>
              </w:rPr>
              <w:t xml:space="preserve"> – Andie </w:t>
            </w:r>
            <w:proofErr w:type="spellStart"/>
            <w:r w:rsidR="00AC07B8">
              <w:rPr>
                <w:sz w:val="22"/>
                <w:szCs w:val="22"/>
                <w:lang w:val="en-GB"/>
              </w:rPr>
              <w:t>Similon</w:t>
            </w:r>
            <w:proofErr w:type="spellEnd"/>
          </w:p>
        </w:tc>
      </w:tr>
      <w:tr w:rsidR="0071409D" w:rsidRPr="00C20434" w14:paraId="1FE77DEB" w14:textId="77777777" w:rsidTr="00CE1C51">
        <w:trPr>
          <w:trHeight w:val="394"/>
        </w:trPr>
        <w:tc>
          <w:tcPr>
            <w:tcW w:w="2202" w:type="dxa"/>
            <w:vAlign w:val="center"/>
          </w:tcPr>
          <w:p w14:paraId="17AEAFED" w14:textId="77777777" w:rsidR="006E14BF" w:rsidRPr="00C20434" w:rsidRDefault="006E14BF" w:rsidP="00B600D3">
            <w:pPr>
              <w:pStyle w:val="StijlbestemmelingLinks025cmRegelafstandMinimaal215"/>
              <w:rPr>
                <w:sz w:val="22"/>
                <w:szCs w:val="22"/>
                <w:lang w:val="nl-BE"/>
              </w:rPr>
            </w:pPr>
            <w:r>
              <w:rPr>
                <w:sz w:val="22"/>
                <w:szCs w:val="22"/>
                <w:lang w:val="nl-BE"/>
              </w:rPr>
              <w:t>OPLEIDING</w:t>
            </w:r>
          </w:p>
        </w:tc>
        <w:tc>
          <w:tcPr>
            <w:tcW w:w="3469" w:type="dxa"/>
            <w:vAlign w:val="center"/>
          </w:tcPr>
          <w:p w14:paraId="10A590B7" w14:textId="77777777" w:rsidR="006E14BF" w:rsidRPr="00C20434" w:rsidRDefault="00C108C5" w:rsidP="006E14BF">
            <w:pPr>
              <w:pStyle w:val="StijlbestemmelingLinks-001cmRegelafstandMinimaal215"/>
              <w:rPr>
                <w:sz w:val="22"/>
                <w:szCs w:val="22"/>
                <w:lang w:val="nl-BE"/>
              </w:rPr>
            </w:pPr>
            <w:r>
              <w:rPr>
                <w:sz w:val="22"/>
                <w:szCs w:val="22"/>
                <w:lang w:val="nl-BE"/>
              </w:rPr>
              <w:t>EA-ICT</w:t>
            </w:r>
          </w:p>
        </w:tc>
        <w:tc>
          <w:tcPr>
            <w:tcW w:w="2551" w:type="dxa"/>
            <w:vAlign w:val="center"/>
          </w:tcPr>
          <w:p w14:paraId="0F26A476" w14:textId="77777777" w:rsidR="006E14BF" w:rsidRPr="00C20434" w:rsidRDefault="006E14BF" w:rsidP="006E14BF">
            <w:pPr>
              <w:pStyle w:val="StijlbestemmelingLinks-001cmRegelafstandMinimaal215"/>
              <w:rPr>
                <w:sz w:val="22"/>
                <w:szCs w:val="22"/>
                <w:lang w:val="nl-BE"/>
              </w:rPr>
            </w:pPr>
            <w:r>
              <w:rPr>
                <w:sz w:val="22"/>
                <w:szCs w:val="22"/>
                <w:lang w:val="nl-BE"/>
              </w:rPr>
              <w:t>OPLEIDINGSJAAR</w:t>
            </w:r>
          </w:p>
        </w:tc>
        <w:tc>
          <w:tcPr>
            <w:tcW w:w="1134" w:type="dxa"/>
            <w:vAlign w:val="center"/>
          </w:tcPr>
          <w:p w14:paraId="618A9F35" w14:textId="11D7E8AB" w:rsidR="006E14BF" w:rsidRPr="00C20434" w:rsidRDefault="00382E3F" w:rsidP="00C20434">
            <w:pPr>
              <w:pStyle w:val="StijlbestemmelingLinks-001cmRegelafstandMinimaal215"/>
              <w:rPr>
                <w:sz w:val="22"/>
                <w:szCs w:val="22"/>
                <w:lang w:val="nl-BE"/>
              </w:rPr>
            </w:pPr>
            <w:r>
              <w:rPr>
                <w:sz w:val="22"/>
                <w:szCs w:val="22"/>
                <w:lang w:val="nl-BE"/>
              </w:rPr>
              <w:t>2</w:t>
            </w:r>
          </w:p>
        </w:tc>
      </w:tr>
      <w:tr w:rsidR="0071409D" w:rsidRPr="00C20434" w14:paraId="43C2D2AC" w14:textId="77777777" w:rsidTr="00CE1C51">
        <w:trPr>
          <w:trHeight w:val="394"/>
        </w:trPr>
        <w:tc>
          <w:tcPr>
            <w:tcW w:w="2202" w:type="dxa"/>
            <w:vAlign w:val="center"/>
          </w:tcPr>
          <w:p w14:paraId="0D57A597" w14:textId="77777777" w:rsidR="00C20434" w:rsidRPr="00C20434" w:rsidRDefault="00C20434" w:rsidP="00B600D3">
            <w:pPr>
              <w:pStyle w:val="StijlbestemmelingLinks025cmRegelafstandMinimaal215"/>
              <w:rPr>
                <w:sz w:val="22"/>
                <w:szCs w:val="22"/>
                <w:lang w:val="nl-BE"/>
              </w:rPr>
            </w:pPr>
            <w:r w:rsidRPr="00C20434">
              <w:rPr>
                <w:sz w:val="22"/>
                <w:szCs w:val="22"/>
                <w:lang w:val="nl-BE"/>
              </w:rPr>
              <w:t>ACADEMIEJAAR</w:t>
            </w:r>
          </w:p>
        </w:tc>
        <w:tc>
          <w:tcPr>
            <w:tcW w:w="3469" w:type="dxa"/>
            <w:vAlign w:val="center"/>
          </w:tcPr>
          <w:p w14:paraId="75E4F7C8" w14:textId="65EB47E8" w:rsidR="00C20434" w:rsidRPr="00C20434" w:rsidRDefault="00C108C5" w:rsidP="006E14BF">
            <w:pPr>
              <w:pStyle w:val="StijlbestemmelingLinks-001cmRegelafstandMinimaal215"/>
              <w:rPr>
                <w:sz w:val="22"/>
                <w:szCs w:val="22"/>
                <w:lang w:val="nl-BE"/>
              </w:rPr>
            </w:pPr>
            <w:r>
              <w:rPr>
                <w:sz w:val="22"/>
                <w:szCs w:val="22"/>
                <w:lang w:val="nl-BE"/>
              </w:rPr>
              <w:t>20</w:t>
            </w:r>
            <w:r w:rsidR="006E74DE">
              <w:rPr>
                <w:sz w:val="22"/>
                <w:szCs w:val="22"/>
                <w:lang w:val="nl-BE"/>
              </w:rPr>
              <w:t>2</w:t>
            </w:r>
            <w:r w:rsidR="00C611C8">
              <w:rPr>
                <w:sz w:val="22"/>
                <w:szCs w:val="22"/>
                <w:lang w:val="nl-BE"/>
              </w:rPr>
              <w:t>1</w:t>
            </w:r>
            <w:r>
              <w:rPr>
                <w:sz w:val="22"/>
                <w:szCs w:val="22"/>
                <w:lang w:val="nl-BE"/>
              </w:rPr>
              <w:t xml:space="preserve"> – 20</w:t>
            </w:r>
            <w:r w:rsidR="006E74DE">
              <w:rPr>
                <w:sz w:val="22"/>
                <w:szCs w:val="22"/>
                <w:lang w:val="nl-BE"/>
              </w:rPr>
              <w:t>2</w:t>
            </w:r>
            <w:r w:rsidR="00C611C8">
              <w:rPr>
                <w:sz w:val="22"/>
                <w:szCs w:val="22"/>
                <w:lang w:val="nl-BE"/>
              </w:rPr>
              <w:t>2</w:t>
            </w:r>
          </w:p>
        </w:tc>
        <w:tc>
          <w:tcPr>
            <w:tcW w:w="2551" w:type="dxa"/>
            <w:vAlign w:val="center"/>
          </w:tcPr>
          <w:p w14:paraId="076A9C5B" w14:textId="77777777" w:rsidR="00C20434" w:rsidRPr="00C20434" w:rsidRDefault="00C20434" w:rsidP="006E14BF">
            <w:pPr>
              <w:pStyle w:val="StijlbestemmelingLinks-001cmRegelafstandMinimaal215"/>
              <w:rPr>
                <w:sz w:val="22"/>
                <w:szCs w:val="22"/>
                <w:lang w:val="nl-BE"/>
              </w:rPr>
            </w:pPr>
            <w:r w:rsidRPr="00C20434">
              <w:rPr>
                <w:sz w:val="22"/>
                <w:szCs w:val="22"/>
                <w:lang w:val="nl-BE"/>
              </w:rPr>
              <w:t>EXAMENPERIODE</w:t>
            </w:r>
          </w:p>
        </w:tc>
        <w:tc>
          <w:tcPr>
            <w:tcW w:w="1134" w:type="dxa"/>
            <w:vAlign w:val="center"/>
          </w:tcPr>
          <w:p w14:paraId="3E222FF2" w14:textId="411123C0" w:rsidR="00C20434" w:rsidRPr="00C20434" w:rsidRDefault="00C611C8" w:rsidP="00C20434">
            <w:pPr>
              <w:pStyle w:val="StijlbestemmelingLinks-001cmRegelafstandMinimaal215"/>
              <w:rPr>
                <w:sz w:val="22"/>
                <w:szCs w:val="22"/>
                <w:lang w:val="nl-BE"/>
              </w:rPr>
            </w:pPr>
            <w:r>
              <w:rPr>
                <w:sz w:val="22"/>
                <w:szCs w:val="22"/>
                <w:lang w:val="nl-BE"/>
              </w:rPr>
              <w:t>1</w:t>
            </w:r>
          </w:p>
        </w:tc>
      </w:tr>
      <w:tr w:rsidR="0071409D" w:rsidRPr="00C20434" w14:paraId="6F8EC547" w14:textId="77777777" w:rsidTr="00CE1C51">
        <w:trPr>
          <w:trHeight w:val="394"/>
        </w:trPr>
        <w:tc>
          <w:tcPr>
            <w:tcW w:w="2202" w:type="dxa"/>
            <w:vAlign w:val="center"/>
          </w:tcPr>
          <w:p w14:paraId="1009D278" w14:textId="77777777" w:rsidR="00C20434" w:rsidRPr="00C20434" w:rsidRDefault="00C20434" w:rsidP="00B600D3">
            <w:pPr>
              <w:pStyle w:val="StijlbestemmelingLinks025cmRegelafstandMinimaal215"/>
              <w:rPr>
                <w:sz w:val="22"/>
                <w:szCs w:val="22"/>
                <w:lang w:val="nl-BE"/>
              </w:rPr>
            </w:pPr>
            <w:r w:rsidRPr="00C20434">
              <w:rPr>
                <w:sz w:val="22"/>
                <w:szCs w:val="22"/>
                <w:lang w:val="nl-BE"/>
              </w:rPr>
              <w:t>DATUM</w:t>
            </w:r>
          </w:p>
        </w:tc>
        <w:tc>
          <w:tcPr>
            <w:tcW w:w="3469" w:type="dxa"/>
            <w:vAlign w:val="center"/>
          </w:tcPr>
          <w:p w14:paraId="0E568CD0" w14:textId="31AD34DE" w:rsidR="00C20434" w:rsidRPr="00C20434" w:rsidRDefault="00041D84" w:rsidP="006E14BF">
            <w:pPr>
              <w:pStyle w:val="StijlbestemmelingLinks-001cmRegelafstandMinimaal215"/>
              <w:rPr>
                <w:sz w:val="22"/>
                <w:szCs w:val="22"/>
                <w:lang w:val="nl-BE"/>
              </w:rPr>
            </w:pPr>
            <w:r>
              <w:rPr>
                <w:sz w:val="22"/>
                <w:szCs w:val="22"/>
                <w:lang w:val="nl-BE"/>
              </w:rPr>
              <w:t>18</w:t>
            </w:r>
            <w:r w:rsidR="00C20434">
              <w:rPr>
                <w:sz w:val="22"/>
                <w:szCs w:val="22"/>
                <w:lang w:val="nl-BE"/>
              </w:rPr>
              <w:t xml:space="preserve"> </w:t>
            </w:r>
            <w:r w:rsidR="00C20434" w:rsidRPr="00C20434">
              <w:rPr>
                <w:sz w:val="22"/>
                <w:szCs w:val="22"/>
                <w:lang w:val="nl-BE"/>
              </w:rPr>
              <w:t>/</w:t>
            </w:r>
            <w:r w:rsidR="00AC4EAD">
              <w:rPr>
                <w:sz w:val="22"/>
                <w:szCs w:val="22"/>
                <w:lang w:val="nl-BE"/>
              </w:rPr>
              <w:t xml:space="preserve"> </w:t>
            </w:r>
            <w:r>
              <w:rPr>
                <w:sz w:val="22"/>
                <w:szCs w:val="22"/>
                <w:lang w:val="nl-BE"/>
              </w:rPr>
              <w:t>1</w:t>
            </w:r>
            <w:r w:rsidR="00C20434">
              <w:rPr>
                <w:sz w:val="22"/>
                <w:szCs w:val="22"/>
                <w:lang w:val="nl-BE"/>
              </w:rPr>
              <w:t xml:space="preserve"> </w:t>
            </w:r>
            <w:r w:rsidR="00C20434" w:rsidRPr="00C20434">
              <w:rPr>
                <w:sz w:val="22"/>
                <w:szCs w:val="22"/>
                <w:lang w:val="nl-BE"/>
              </w:rPr>
              <w:t>/</w:t>
            </w:r>
            <w:r w:rsidR="00C20434">
              <w:rPr>
                <w:sz w:val="22"/>
                <w:szCs w:val="22"/>
                <w:lang w:val="nl-BE"/>
              </w:rPr>
              <w:t xml:space="preserve"> </w:t>
            </w:r>
            <w:r w:rsidR="00C108C5">
              <w:rPr>
                <w:sz w:val="22"/>
                <w:szCs w:val="22"/>
                <w:lang w:val="nl-BE"/>
              </w:rPr>
              <w:t>20</w:t>
            </w:r>
            <w:r w:rsidR="006E74DE">
              <w:rPr>
                <w:sz w:val="22"/>
                <w:szCs w:val="22"/>
                <w:lang w:val="nl-BE"/>
              </w:rPr>
              <w:t>2</w:t>
            </w:r>
            <w:r>
              <w:rPr>
                <w:sz w:val="22"/>
                <w:szCs w:val="22"/>
                <w:lang w:val="nl-BE"/>
              </w:rPr>
              <w:t>2</w:t>
            </w:r>
          </w:p>
        </w:tc>
        <w:tc>
          <w:tcPr>
            <w:tcW w:w="2551" w:type="dxa"/>
            <w:vAlign w:val="center"/>
          </w:tcPr>
          <w:p w14:paraId="23911055" w14:textId="77777777" w:rsidR="00C20434" w:rsidRPr="00C20434" w:rsidRDefault="00C20434" w:rsidP="006E14BF">
            <w:pPr>
              <w:pStyle w:val="StijlbestemmelingLinks-001cmRegelafstandMinimaal215"/>
              <w:rPr>
                <w:sz w:val="22"/>
                <w:szCs w:val="22"/>
                <w:lang w:val="nl-BE"/>
              </w:rPr>
            </w:pPr>
            <w:r w:rsidRPr="00C20434">
              <w:rPr>
                <w:sz w:val="22"/>
                <w:szCs w:val="22"/>
                <w:lang w:val="nl-BE"/>
              </w:rPr>
              <w:t>EXAMENDUUR</w:t>
            </w:r>
          </w:p>
        </w:tc>
        <w:tc>
          <w:tcPr>
            <w:tcW w:w="1134" w:type="dxa"/>
            <w:vAlign w:val="center"/>
          </w:tcPr>
          <w:p w14:paraId="3B84A471" w14:textId="49CA5BB6" w:rsidR="00C20434" w:rsidRPr="00C20434" w:rsidRDefault="00041D84" w:rsidP="00E62045">
            <w:pPr>
              <w:pStyle w:val="StijlbestemmelingLinks-001cmRegelafstandMinimaal215"/>
              <w:rPr>
                <w:sz w:val="22"/>
                <w:szCs w:val="22"/>
                <w:lang w:val="nl-BE"/>
              </w:rPr>
            </w:pPr>
            <w:r>
              <w:rPr>
                <w:sz w:val="22"/>
                <w:szCs w:val="22"/>
                <w:lang w:val="nl-BE"/>
              </w:rPr>
              <w:t>3</w:t>
            </w:r>
            <w:r w:rsidR="00C20434" w:rsidRPr="00C20434">
              <w:rPr>
                <w:sz w:val="22"/>
                <w:szCs w:val="22"/>
                <w:lang w:val="nl-BE"/>
              </w:rPr>
              <w:t xml:space="preserve"> uur</w:t>
            </w:r>
          </w:p>
        </w:tc>
      </w:tr>
      <w:tr w:rsidR="00727B6E" w:rsidRPr="00C20434" w14:paraId="0E4B716C" w14:textId="77777777" w:rsidTr="00C20434">
        <w:trPr>
          <w:trHeight w:val="394"/>
        </w:trPr>
        <w:tc>
          <w:tcPr>
            <w:tcW w:w="2202" w:type="dxa"/>
            <w:vAlign w:val="center"/>
          </w:tcPr>
          <w:p w14:paraId="5377F398" w14:textId="77777777" w:rsidR="00727B6E" w:rsidRPr="00C20434" w:rsidRDefault="00727B6E" w:rsidP="00727B6E">
            <w:pPr>
              <w:pStyle w:val="StijlbestemmelingLinks025cmRegelafstandMinimaal215"/>
              <w:rPr>
                <w:sz w:val="22"/>
                <w:szCs w:val="22"/>
                <w:lang w:val="nl-BE"/>
              </w:rPr>
            </w:pPr>
            <w:r w:rsidRPr="00C20434">
              <w:rPr>
                <w:sz w:val="22"/>
                <w:szCs w:val="22"/>
                <w:lang w:val="nl-BE"/>
              </w:rPr>
              <w:t>HULPMIDDELEN</w:t>
            </w:r>
          </w:p>
        </w:tc>
        <w:tc>
          <w:tcPr>
            <w:tcW w:w="7154" w:type="dxa"/>
            <w:gridSpan w:val="3"/>
            <w:vAlign w:val="center"/>
          </w:tcPr>
          <w:p w14:paraId="1C15F266" w14:textId="5704E73E" w:rsidR="00727B6E" w:rsidRDefault="00727B6E" w:rsidP="00727B6E">
            <w:r>
              <w:t xml:space="preserve">Het gebruik van alle bronnen is toegelaten, </w:t>
            </w:r>
            <w:r w:rsidRPr="00AC1286">
              <w:rPr>
                <w:b/>
              </w:rPr>
              <w:t xml:space="preserve">behalve communicatie (in welke vorm dan ook) </w:t>
            </w:r>
            <w:r>
              <w:t xml:space="preserve">met medestudenten of andere personen. Je mag met andere woorden online bronnen raadplegen, je eigen portfolio-bekijken etc. Wat echter ten strengste verboden is zijn zaken zoals </w:t>
            </w:r>
            <w:r w:rsidR="002D22BC">
              <w:t xml:space="preserve">teams, </w:t>
            </w:r>
            <w:proofErr w:type="spellStart"/>
            <w:r>
              <w:t>messenger</w:t>
            </w:r>
            <w:proofErr w:type="spellEnd"/>
            <w:r>
              <w:t xml:space="preserve">, </w:t>
            </w:r>
            <w:proofErr w:type="spellStart"/>
            <w:r>
              <w:t>posts</w:t>
            </w:r>
            <w:proofErr w:type="spellEnd"/>
            <w:r>
              <w:t xml:space="preserve"> op fora, gsm, etc. Indien je hierop betrapt wordt dien je onmiddellijk af te geven en krijg je automatisch 0 voor dit onderdeel.</w:t>
            </w:r>
            <w:r w:rsidR="000C7E79">
              <w:t xml:space="preserve"> Je mag </w:t>
            </w:r>
            <w:r w:rsidR="000C7E79" w:rsidRPr="000C7E79">
              <w:rPr>
                <w:b/>
                <w:bCs/>
              </w:rPr>
              <w:t>geen filmpjes</w:t>
            </w:r>
            <w:r w:rsidR="000C7E79">
              <w:t xml:space="preserve"> bekijken tijdens het examen.</w:t>
            </w:r>
          </w:p>
          <w:p w14:paraId="47930CDF" w14:textId="5B8869FA" w:rsidR="00727B6E" w:rsidRPr="00AC1286" w:rsidRDefault="00727B6E" w:rsidP="00727B6E">
            <w:pPr>
              <w:rPr>
                <w:b/>
                <w:u w:val="single"/>
              </w:rPr>
            </w:pPr>
            <w:r w:rsidRPr="00AC1286">
              <w:rPr>
                <w:b/>
                <w:u w:val="single"/>
              </w:rPr>
              <w:t xml:space="preserve">Gelieve onmiddellijk Dropbox, </w:t>
            </w:r>
            <w:r w:rsidR="00460CB3">
              <w:rPr>
                <w:b/>
                <w:u w:val="single"/>
              </w:rPr>
              <w:t xml:space="preserve">Teams, </w:t>
            </w:r>
            <w:r w:rsidRPr="00AC1286">
              <w:rPr>
                <w:b/>
                <w:u w:val="single"/>
              </w:rPr>
              <w:t>Messenger, Skype, e.d. af te sluiten</w:t>
            </w:r>
            <w:r>
              <w:rPr>
                <w:b/>
                <w:u w:val="single"/>
              </w:rPr>
              <w:t>, alsook bijvoorbeeld extra (verborgen) bureaubladen</w:t>
            </w:r>
          </w:p>
          <w:p w14:paraId="2A5DCE19" w14:textId="77777777" w:rsidR="00727B6E" w:rsidRPr="00E061A8" w:rsidRDefault="00727B6E" w:rsidP="00727B6E">
            <w:pPr>
              <w:pStyle w:val="StijlbestemmelingLinks-001cmRegelafstandMinimaal215"/>
              <w:rPr>
                <w:sz w:val="22"/>
                <w:szCs w:val="22"/>
              </w:rPr>
            </w:pPr>
          </w:p>
        </w:tc>
      </w:tr>
      <w:tr w:rsidR="00727B6E" w:rsidRPr="00C20434" w14:paraId="3A66F46C" w14:textId="77777777" w:rsidTr="00727B6E">
        <w:trPr>
          <w:trHeight w:val="394"/>
        </w:trPr>
        <w:tc>
          <w:tcPr>
            <w:tcW w:w="3465" w:type="dxa"/>
            <w:shd w:val="clear" w:color="auto" w:fill="808080" w:themeFill="background1" w:themeFillShade="80"/>
            <w:vAlign w:val="center"/>
          </w:tcPr>
          <w:p w14:paraId="7AFBC71C" w14:textId="77777777" w:rsidR="00727B6E" w:rsidRPr="00C20434" w:rsidRDefault="00727B6E" w:rsidP="00727B6E">
            <w:pPr>
              <w:pStyle w:val="StijlbestemmelingLinks025cmRegelafstandMinimaal215"/>
              <w:rPr>
                <w:sz w:val="22"/>
                <w:szCs w:val="22"/>
                <w:lang w:val="nl-BE"/>
              </w:rPr>
            </w:pPr>
          </w:p>
        </w:tc>
        <w:tc>
          <w:tcPr>
            <w:tcW w:w="5891" w:type="dxa"/>
            <w:gridSpan w:val="3"/>
            <w:shd w:val="clear" w:color="auto" w:fill="808080" w:themeFill="background1" w:themeFillShade="80"/>
            <w:vAlign w:val="center"/>
          </w:tcPr>
          <w:p w14:paraId="45530364" w14:textId="77777777" w:rsidR="00727B6E" w:rsidRPr="00C20434" w:rsidRDefault="00727B6E" w:rsidP="00727B6E">
            <w:pPr>
              <w:pStyle w:val="StijlbestemmelingLinks-001cmRegelafstandMinimaal215"/>
              <w:rPr>
                <w:sz w:val="22"/>
                <w:szCs w:val="22"/>
                <w:lang w:val="nl-BE"/>
              </w:rPr>
            </w:pPr>
          </w:p>
        </w:tc>
      </w:tr>
      <w:tr w:rsidR="00727B6E" w:rsidRPr="00A0432E" w14:paraId="03F3CCE9" w14:textId="77777777" w:rsidTr="00727B6E">
        <w:trPr>
          <w:trHeight w:val="394"/>
        </w:trPr>
        <w:tc>
          <w:tcPr>
            <w:tcW w:w="3465" w:type="dxa"/>
            <w:vAlign w:val="center"/>
          </w:tcPr>
          <w:p w14:paraId="56B31E20" w14:textId="77777777" w:rsidR="00727B6E" w:rsidRPr="00A0432E" w:rsidRDefault="00727B6E" w:rsidP="00727B6E">
            <w:pPr>
              <w:pStyle w:val="StijlbestemmelingLinks025cmRegelafstandMinimaal215"/>
              <w:rPr>
                <w:b/>
                <w:sz w:val="22"/>
                <w:szCs w:val="22"/>
                <w:lang w:val="nl-BE"/>
              </w:rPr>
            </w:pPr>
            <w:r w:rsidRPr="00A0432E">
              <w:rPr>
                <w:b/>
                <w:sz w:val="22"/>
                <w:szCs w:val="22"/>
                <w:lang w:val="nl-BE"/>
              </w:rPr>
              <w:t>RESULTAAT</w:t>
            </w:r>
          </w:p>
        </w:tc>
        <w:tc>
          <w:tcPr>
            <w:tcW w:w="5891" w:type="dxa"/>
            <w:gridSpan w:val="3"/>
            <w:vAlign w:val="center"/>
          </w:tcPr>
          <w:p w14:paraId="4954734C" w14:textId="71308B3F" w:rsidR="00727B6E" w:rsidRPr="00A0432E" w:rsidRDefault="00727B6E" w:rsidP="00727B6E">
            <w:pPr>
              <w:pStyle w:val="StijlbestemmelingLinks-001cmRegelafstandMinimaal215"/>
              <w:rPr>
                <w:b/>
                <w:sz w:val="22"/>
                <w:szCs w:val="22"/>
                <w:lang w:val="nl-BE"/>
              </w:rPr>
            </w:pPr>
            <w:r w:rsidRPr="00A0432E">
              <w:rPr>
                <w:b/>
                <w:sz w:val="22"/>
                <w:szCs w:val="22"/>
                <w:lang w:val="nl-BE"/>
              </w:rPr>
              <w:t xml:space="preserve">   . . </w:t>
            </w:r>
            <w:r>
              <w:rPr>
                <w:b/>
                <w:sz w:val="22"/>
                <w:szCs w:val="22"/>
                <w:lang w:val="nl-BE"/>
              </w:rPr>
              <w:t xml:space="preserve">/ </w:t>
            </w:r>
            <w:r w:rsidR="00F24FAD">
              <w:rPr>
                <w:b/>
                <w:sz w:val="22"/>
                <w:szCs w:val="22"/>
                <w:lang w:val="nl-BE"/>
              </w:rPr>
              <w:t>2</w:t>
            </w:r>
            <w:r w:rsidR="000E1072">
              <w:rPr>
                <w:b/>
                <w:sz w:val="22"/>
                <w:szCs w:val="22"/>
                <w:lang w:val="nl-BE"/>
              </w:rPr>
              <w:t>0</w:t>
            </w:r>
          </w:p>
        </w:tc>
      </w:tr>
    </w:tbl>
    <w:p w14:paraId="10F505BB" w14:textId="77777777" w:rsidR="00EB4DE0" w:rsidRDefault="00EB4DE0" w:rsidP="00C1184E">
      <w:pPr>
        <w:rPr>
          <w:lang w:val="nl-BE"/>
        </w:rPr>
      </w:pPr>
    </w:p>
    <w:p w14:paraId="68F8327C" w14:textId="77777777" w:rsidR="001D360B" w:rsidRDefault="001D360B" w:rsidP="00C1184E">
      <w:pPr>
        <w:rPr>
          <w:lang w:val="nl-BE"/>
        </w:rPr>
      </w:pPr>
    </w:p>
    <w:p w14:paraId="4532AF84" w14:textId="77777777" w:rsidR="00C1184E" w:rsidRPr="00020FCE" w:rsidRDefault="00C1184E" w:rsidP="00020FCE">
      <w:pPr>
        <w:pBdr>
          <w:top w:val="single" w:sz="4" w:space="1" w:color="auto"/>
          <w:left w:val="single" w:sz="4" w:space="4" w:color="auto"/>
          <w:right w:val="single" w:sz="4" w:space="4" w:color="auto"/>
        </w:pBdr>
        <w:rPr>
          <w:b/>
          <w:sz w:val="22"/>
          <w:szCs w:val="22"/>
          <w:lang w:val="nl-BE"/>
        </w:rPr>
      </w:pPr>
      <w:r w:rsidRPr="00020FCE">
        <w:rPr>
          <w:b/>
          <w:sz w:val="22"/>
          <w:szCs w:val="22"/>
          <w:lang w:val="nl-BE"/>
        </w:rPr>
        <w:t>Alvorens te starten</w:t>
      </w:r>
      <w:r w:rsidR="00020FCE">
        <w:rPr>
          <w:b/>
          <w:sz w:val="22"/>
          <w:szCs w:val="22"/>
          <w:lang w:val="nl-BE"/>
        </w:rPr>
        <w:t>:</w:t>
      </w:r>
    </w:p>
    <w:p w14:paraId="1509B5A2" w14:textId="77777777" w:rsidR="00C1184E" w:rsidRPr="00D12D7F" w:rsidRDefault="00C1184E" w:rsidP="00020FCE">
      <w:pPr>
        <w:numPr>
          <w:ilvl w:val="0"/>
          <w:numId w:val="27"/>
        </w:numPr>
        <w:pBdr>
          <w:left w:val="single" w:sz="4" w:space="22" w:color="auto"/>
          <w:right w:val="single" w:sz="4" w:space="4" w:color="auto"/>
        </w:pBdr>
        <w:spacing w:line="20" w:lineRule="atLeast"/>
        <w:rPr>
          <w:sz w:val="22"/>
          <w:szCs w:val="22"/>
          <w:lang w:val="nl-BE"/>
        </w:rPr>
      </w:pPr>
      <w:r w:rsidRPr="00D12D7F">
        <w:rPr>
          <w:sz w:val="22"/>
          <w:szCs w:val="22"/>
          <w:lang w:val="nl-BE"/>
        </w:rPr>
        <w:t>Controleer of je alle bladzijden ontvangen hebt, zo niet reageer onmiddellijk!</w:t>
      </w:r>
    </w:p>
    <w:p w14:paraId="5FB269D7" w14:textId="77777777" w:rsidR="00C1184E" w:rsidRPr="00D12D7F" w:rsidRDefault="00C1184E" w:rsidP="00020FCE">
      <w:pPr>
        <w:numPr>
          <w:ilvl w:val="0"/>
          <w:numId w:val="27"/>
        </w:numPr>
        <w:pBdr>
          <w:left w:val="single" w:sz="4" w:space="22" w:color="auto"/>
          <w:right w:val="single" w:sz="4" w:space="4" w:color="auto"/>
        </w:pBdr>
        <w:spacing w:line="20" w:lineRule="atLeast"/>
        <w:rPr>
          <w:sz w:val="22"/>
          <w:szCs w:val="22"/>
          <w:lang w:val="nl-BE"/>
        </w:rPr>
      </w:pPr>
      <w:r w:rsidRPr="00D12D7F">
        <w:rPr>
          <w:sz w:val="22"/>
          <w:szCs w:val="22"/>
          <w:lang w:val="nl-BE"/>
        </w:rPr>
        <w:t>Laat de bundel aan elkaar geniet, scheur hem niet los.</w:t>
      </w:r>
    </w:p>
    <w:p w14:paraId="4F42D30F" w14:textId="6476B86C" w:rsidR="00C1184E" w:rsidRPr="00D12D7F" w:rsidRDefault="00C1184E" w:rsidP="00020FCE">
      <w:pPr>
        <w:numPr>
          <w:ilvl w:val="0"/>
          <w:numId w:val="27"/>
        </w:numPr>
        <w:pBdr>
          <w:left w:val="single" w:sz="4" w:space="22" w:color="auto"/>
          <w:right w:val="single" w:sz="4" w:space="4" w:color="auto"/>
        </w:pBdr>
        <w:spacing w:line="20" w:lineRule="atLeast"/>
        <w:rPr>
          <w:sz w:val="22"/>
          <w:szCs w:val="22"/>
          <w:lang w:val="nl-BE"/>
        </w:rPr>
      </w:pPr>
      <w:r w:rsidRPr="00D12D7F">
        <w:rPr>
          <w:sz w:val="22"/>
          <w:szCs w:val="22"/>
          <w:lang w:val="nl-BE"/>
        </w:rPr>
        <w:t xml:space="preserve">Lever net werk af. </w:t>
      </w:r>
      <w:r w:rsidR="00382E3F">
        <w:rPr>
          <w:sz w:val="22"/>
          <w:szCs w:val="22"/>
          <w:lang w:val="nl-BE"/>
        </w:rPr>
        <w:t xml:space="preserve">Zet commentaar in de code waar </w:t>
      </w:r>
      <w:r w:rsidR="00E76790">
        <w:rPr>
          <w:sz w:val="22"/>
          <w:szCs w:val="22"/>
          <w:lang w:val="nl-BE"/>
        </w:rPr>
        <w:t xml:space="preserve">eventueel </w:t>
      </w:r>
      <w:r w:rsidR="00382E3F">
        <w:rPr>
          <w:sz w:val="22"/>
          <w:szCs w:val="22"/>
          <w:lang w:val="nl-BE"/>
        </w:rPr>
        <w:t>nodig</w:t>
      </w:r>
      <w:r w:rsidRPr="00D12D7F">
        <w:rPr>
          <w:sz w:val="22"/>
          <w:szCs w:val="22"/>
          <w:lang w:val="nl-BE"/>
        </w:rPr>
        <w:t>.</w:t>
      </w:r>
      <w:r w:rsidR="00382E3F">
        <w:rPr>
          <w:sz w:val="22"/>
          <w:szCs w:val="22"/>
          <w:lang w:val="nl-BE"/>
        </w:rPr>
        <w:t xml:space="preserve"> Verwijder </w:t>
      </w:r>
      <w:r w:rsidR="00E76790">
        <w:rPr>
          <w:sz w:val="22"/>
          <w:szCs w:val="22"/>
          <w:lang w:val="nl-BE"/>
        </w:rPr>
        <w:t xml:space="preserve">eventuele </w:t>
      </w:r>
      <w:r w:rsidR="00382E3F">
        <w:rPr>
          <w:sz w:val="22"/>
          <w:szCs w:val="22"/>
          <w:lang w:val="nl-BE"/>
        </w:rPr>
        <w:t xml:space="preserve">irrelevante </w:t>
      </w:r>
      <w:r w:rsidR="00895CA6">
        <w:rPr>
          <w:sz w:val="22"/>
          <w:szCs w:val="22"/>
          <w:lang w:val="nl-BE"/>
        </w:rPr>
        <w:t>bron</w:t>
      </w:r>
      <w:r w:rsidR="00382E3F">
        <w:rPr>
          <w:sz w:val="22"/>
          <w:szCs w:val="22"/>
          <w:lang w:val="nl-BE"/>
        </w:rPr>
        <w:t>code</w:t>
      </w:r>
      <w:r w:rsidR="00E76790">
        <w:rPr>
          <w:sz w:val="22"/>
          <w:szCs w:val="22"/>
          <w:lang w:val="nl-BE"/>
        </w:rPr>
        <w:t xml:space="preserve"> terug vooraleer je indient</w:t>
      </w:r>
      <w:r w:rsidR="00382E3F">
        <w:rPr>
          <w:sz w:val="22"/>
          <w:szCs w:val="22"/>
          <w:lang w:val="nl-BE"/>
        </w:rPr>
        <w:t>.</w:t>
      </w:r>
    </w:p>
    <w:p w14:paraId="453604C4" w14:textId="49A1D09A" w:rsidR="00C1184E" w:rsidRPr="00D12D7F" w:rsidRDefault="00C1184E" w:rsidP="00020FCE">
      <w:pPr>
        <w:pBdr>
          <w:left w:val="single" w:sz="4" w:space="4" w:color="auto"/>
          <w:bottom w:val="single" w:sz="4" w:space="1" w:color="auto"/>
          <w:right w:val="single" w:sz="4" w:space="4" w:color="auto"/>
        </w:pBdr>
        <w:rPr>
          <w:b/>
          <w:sz w:val="22"/>
          <w:szCs w:val="22"/>
          <w:lang w:val="nl-BE"/>
        </w:rPr>
      </w:pPr>
    </w:p>
    <w:p w14:paraId="68FDCF1B" w14:textId="77777777" w:rsidR="00C1184E" w:rsidRDefault="00C1184E" w:rsidP="00C1184E">
      <w:pPr>
        <w:rPr>
          <w:lang w:val="nl-BE"/>
        </w:rPr>
      </w:pPr>
    </w:p>
    <w:bookmarkEnd w:id="0"/>
    <w:p w14:paraId="372A5D49" w14:textId="77777777" w:rsidR="00C108C5" w:rsidRDefault="00C108C5">
      <w:pPr>
        <w:spacing w:line="240" w:lineRule="auto"/>
        <w:rPr>
          <w:color w:val="FF0000"/>
          <w:sz w:val="16"/>
          <w:szCs w:val="16"/>
          <w:lang w:val="nl-BE"/>
        </w:rPr>
      </w:pPr>
      <w:r>
        <w:rPr>
          <w:color w:val="FF0000"/>
          <w:sz w:val="16"/>
          <w:szCs w:val="16"/>
          <w:lang w:val="nl-BE"/>
        </w:rPr>
        <w:br w:type="page"/>
      </w:r>
    </w:p>
    <w:p w14:paraId="01BB6198" w14:textId="77777777" w:rsidR="001D360B" w:rsidRDefault="001D360B" w:rsidP="00C1184E">
      <w:pPr>
        <w:pStyle w:val="basistekst"/>
        <w:spacing w:before="0" w:after="0" w:line="276" w:lineRule="auto"/>
        <w:ind w:left="0"/>
        <w:jc w:val="left"/>
        <w:rPr>
          <w:color w:val="FF0000"/>
          <w:sz w:val="16"/>
          <w:szCs w:val="16"/>
          <w:lang w:val="nl-BE"/>
        </w:rPr>
        <w:sectPr w:rsidR="001D360B" w:rsidSect="0094096E">
          <w:headerReference w:type="default" r:id="rId8"/>
          <w:footerReference w:type="default" r:id="rId9"/>
          <w:headerReference w:type="first" r:id="rId10"/>
          <w:footerReference w:type="first" r:id="rId11"/>
          <w:endnotePr>
            <w:numFmt w:val="lowerLetter"/>
          </w:endnotePr>
          <w:type w:val="continuous"/>
          <w:pgSz w:w="11906" w:h="16838" w:code="9"/>
          <w:pgMar w:top="2098" w:right="1418" w:bottom="1418" w:left="1418" w:header="794" w:footer="794" w:gutter="0"/>
          <w:cols w:space="708"/>
          <w:titlePg/>
          <w:docGrid w:linePitch="360"/>
        </w:sectPr>
      </w:pPr>
    </w:p>
    <w:p w14:paraId="155119AB" w14:textId="77777777" w:rsidR="00C318B9" w:rsidRDefault="0034753B" w:rsidP="00C318B9">
      <w:pPr>
        <w:pStyle w:val="Kop1"/>
      </w:pPr>
      <w:r>
        <w:lastRenderedPageBreak/>
        <w:t>Inleiding</w:t>
      </w:r>
      <w:r w:rsidR="00C108C5" w:rsidRPr="00405B91">
        <w:t xml:space="preserve">: </w:t>
      </w:r>
    </w:p>
    <w:p w14:paraId="2964F957" w14:textId="4A51EFF7" w:rsidR="00464763" w:rsidRDefault="00CC772B" w:rsidP="0034753B">
      <w:r>
        <w:t>Hier moet je niets plakken of toevoegen.</w:t>
      </w:r>
    </w:p>
    <w:p w14:paraId="3933F1B9" w14:textId="77777777" w:rsidR="00E76B97" w:rsidRDefault="00E76B97" w:rsidP="0034753B"/>
    <w:p w14:paraId="7C22138F" w14:textId="719AFA10" w:rsidR="00807B07" w:rsidRDefault="00144B42" w:rsidP="00F20BDD">
      <w:pPr>
        <w:pStyle w:val="Kop1"/>
      </w:pPr>
      <w:r>
        <w:t>Navigatie,</w:t>
      </w:r>
      <w:r w:rsidR="00292D90">
        <w:t xml:space="preserve"> gebruik v/d Router </w:t>
      </w:r>
    </w:p>
    <w:p w14:paraId="3FA55431" w14:textId="3A9DA850" w:rsidR="006D0754" w:rsidRDefault="00666459" w:rsidP="00382E3F">
      <w:pPr>
        <w:rPr>
          <w:i/>
          <w:iCs/>
        </w:rPr>
      </w:pPr>
      <w:r>
        <w:rPr>
          <w:i/>
          <w:iCs/>
        </w:rPr>
        <w:t>Plak hier de screenshots van de bestanden die je hebt aangepast voor deze opdracht, geef eventueel op de screenshots aan wat je hebt toegevoegd of aangepast. Zorg in ieder geval dat de screenshots goed leesbaar zijn</w:t>
      </w:r>
      <w:r w:rsidR="00757221">
        <w:rPr>
          <w:i/>
          <w:iCs/>
        </w:rPr>
        <w:t>.</w:t>
      </w:r>
    </w:p>
    <w:p w14:paraId="6275878F" w14:textId="7F897B90" w:rsidR="008122BE" w:rsidRPr="008122BE" w:rsidRDefault="009C7B04" w:rsidP="00382E3F">
      <w:pPr>
        <w:rPr>
          <w:lang w:val="nl-BE"/>
        </w:rPr>
      </w:pPr>
      <w:r w:rsidRPr="009C7B04">
        <w:rPr>
          <w:lang w:val="nl-BE"/>
        </w:rPr>
        <w:drawing>
          <wp:inline distT="0" distB="0" distL="0" distR="0" wp14:anchorId="58564C48" wp14:editId="0DEE0EA4">
            <wp:extent cx="5759450" cy="35210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521075"/>
                    </a:xfrm>
                    <a:prstGeom prst="rect">
                      <a:avLst/>
                    </a:prstGeom>
                  </pic:spPr>
                </pic:pic>
              </a:graphicData>
            </a:graphic>
          </wp:inline>
        </w:drawing>
      </w:r>
    </w:p>
    <w:p w14:paraId="6CC39376" w14:textId="381D49BA" w:rsidR="003076E2" w:rsidRPr="00C20EE4" w:rsidRDefault="009C7B04" w:rsidP="00C20EE4">
      <w:pPr>
        <w:spacing w:line="240" w:lineRule="auto"/>
        <w:jc w:val="center"/>
        <w:rPr>
          <w:lang w:val="nl-BE"/>
        </w:rPr>
      </w:pPr>
      <w:r w:rsidRPr="009C7B04">
        <w:rPr>
          <w:lang w:val="nl-BE"/>
        </w:rPr>
        <w:drawing>
          <wp:inline distT="0" distB="0" distL="0" distR="0" wp14:anchorId="56A24407" wp14:editId="6CA49A18">
            <wp:extent cx="5759450" cy="24047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404745"/>
                    </a:xfrm>
                    <a:prstGeom prst="rect">
                      <a:avLst/>
                    </a:prstGeom>
                  </pic:spPr>
                </pic:pic>
              </a:graphicData>
            </a:graphic>
          </wp:inline>
        </w:drawing>
      </w:r>
    </w:p>
    <w:p w14:paraId="1BD719AD" w14:textId="107040E2" w:rsidR="00063454" w:rsidRDefault="00166032" w:rsidP="00063454">
      <w:pPr>
        <w:pStyle w:val="Kop1"/>
      </w:pPr>
      <w:r>
        <w:t>Scherm</w:t>
      </w:r>
      <w:r w:rsidR="00063454">
        <w:t xml:space="preserve"> </w:t>
      </w:r>
      <w:r w:rsidR="00101BFB">
        <w:t>1</w:t>
      </w:r>
      <w:r w:rsidR="00063454">
        <w:t xml:space="preserve">: </w:t>
      </w:r>
      <w:r w:rsidR="003F5F11">
        <w:t xml:space="preserve">Aanmaken van </w:t>
      </w:r>
      <w:proofErr w:type="spellStart"/>
      <w:r w:rsidR="003F5F11">
        <w:t>userstories</w:t>
      </w:r>
      <w:proofErr w:type="spellEnd"/>
      <w:r w:rsidR="003F5F11">
        <w:t xml:space="preserve"> </w:t>
      </w:r>
    </w:p>
    <w:p w14:paraId="3F2BE3D9" w14:textId="7B3CE1D6" w:rsidR="008122BE" w:rsidRDefault="008122BE" w:rsidP="008122BE">
      <w:pPr>
        <w:rPr>
          <w:i/>
          <w:iCs/>
        </w:rPr>
      </w:pPr>
      <w:r>
        <w:rPr>
          <w:i/>
          <w:iCs/>
        </w:rPr>
        <w:t>Plak hier de screenshots van de bestanden die je hebt aangepast voor deze opdracht, geef eventueel op de screenshots aan wat je hebt toegevoegd of aangepast. Zorg in ieder geval dat de screenshots goed leesbaar zijn.</w:t>
      </w:r>
    </w:p>
    <w:p w14:paraId="150F18C1" w14:textId="5C77E08A" w:rsidR="002B1FE6" w:rsidRDefault="009C7B04" w:rsidP="002B1FE6">
      <w:pPr>
        <w:ind w:left="360"/>
      </w:pPr>
      <w:r w:rsidRPr="009C7B04">
        <w:lastRenderedPageBreak/>
        <w:drawing>
          <wp:inline distT="0" distB="0" distL="0" distR="0" wp14:anchorId="4E4EF2C3" wp14:editId="10C7CFB4">
            <wp:extent cx="5759450" cy="28841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884170"/>
                    </a:xfrm>
                    <a:prstGeom prst="rect">
                      <a:avLst/>
                    </a:prstGeom>
                  </pic:spPr>
                </pic:pic>
              </a:graphicData>
            </a:graphic>
          </wp:inline>
        </w:drawing>
      </w:r>
    </w:p>
    <w:p w14:paraId="7DEDF827" w14:textId="12E98D89" w:rsidR="009C7B04" w:rsidRDefault="009C7B04" w:rsidP="002B1FE6">
      <w:pPr>
        <w:ind w:left="360"/>
      </w:pPr>
      <w:r w:rsidRPr="009C7B04">
        <w:lastRenderedPageBreak/>
        <w:drawing>
          <wp:inline distT="0" distB="0" distL="0" distR="0" wp14:anchorId="554DAFE3" wp14:editId="13DC1EBC">
            <wp:extent cx="5759450" cy="2260600"/>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0000"/>
                    <a:stretch/>
                  </pic:blipFill>
                  <pic:spPr bwMode="auto">
                    <a:xfrm>
                      <a:off x="0" y="0"/>
                      <a:ext cx="5759450" cy="2260600"/>
                    </a:xfrm>
                    <a:prstGeom prst="rect">
                      <a:avLst/>
                    </a:prstGeom>
                    <a:ln>
                      <a:noFill/>
                    </a:ln>
                    <a:extLst>
                      <a:ext uri="{53640926-AAD7-44D8-BBD7-CCE9431645EC}">
                        <a14:shadowObscured xmlns:a14="http://schemas.microsoft.com/office/drawing/2010/main"/>
                      </a:ext>
                    </a:extLst>
                  </pic:spPr>
                </pic:pic>
              </a:graphicData>
            </a:graphic>
          </wp:inline>
        </w:drawing>
      </w:r>
      <w:r w:rsidRPr="009C7B04">
        <w:drawing>
          <wp:inline distT="0" distB="0" distL="0" distR="0" wp14:anchorId="24E78B7A" wp14:editId="77345B84">
            <wp:extent cx="5759450" cy="3594100"/>
            <wp:effectExtent l="0" t="0" r="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594100"/>
                    </a:xfrm>
                    <a:prstGeom prst="rect">
                      <a:avLst/>
                    </a:prstGeom>
                  </pic:spPr>
                </pic:pic>
              </a:graphicData>
            </a:graphic>
          </wp:inline>
        </w:drawing>
      </w:r>
    </w:p>
    <w:p w14:paraId="484D8D74" w14:textId="77777777" w:rsidR="009C0CDF" w:rsidRDefault="009C0CDF" w:rsidP="002B1FE6">
      <w:pPr>
        <w:ind w:left="360"/>
      </w:pPr>
    </w:p>
    <w:p w14:paraId="11A56D84" w14:textId="77777777" w:rsidR="009C7B04" w:rsidRDefault="009C7B04" w:rsidP="009C7B04">
      <w:pPr>
        <w:pStyle w:val="Kop1"/>
        <w:numPr>
          <w:ilvl w:val="0"/>
          <w:numId w:val="0"/>
        </w:numPr>
        <w:ind w:left="-198"/>
        <w:rPr>
          <w:lang w:val="nl-BE"/>
        </w:rPr>
      </w:pPr>
    </w:p>
    <w:p w14:paraId="17E0B921" w14:textId="77777777" w:rsidR="009C7B04" w:rsidRDefault="009C7B04" w:rsidP="009C7B04">
      <w:pPr>
        <w:pStyle w:val="Kop1"/>
        <w:numPr>
          <w:ilvl w:val="0"/>
          <w:numId w:val="0"/>
        </w:numPr>
        <w:ind w:left="-198"/>
        <w:rPr>
          <w:lang w:val="nl-BE"/>
        </w:rPr>
      </w:pPr>
    </w:p>
    <w:p w14:paraId="3E46C640" w14:textId="3FDF7FA0" w:rsidR="009C7B04" w:rsidRDefault="009C7B04" w:rsidP="009C7B04">
      <w:pPr>
        <w:pStyle w:val="Kop1"/>
        <w:numPr>
          <w:ilvl w:val="0"/>
          <w:numId w:val="0"/>
        </w:numPr>
        <w:ind w:left="-198"/>
        <w:rPr>
          <w:lang w:val="nl-BE"/>
        </w:rPr>
      </w:pPr>
    </w:p>
    <w:p w14:paraId="2861E40C" w14:textId="73EDC745" w:rsidR="009C7B04" w:rsidRDefault="009C7B04" w:rsidP="009C7B04">
      <w:pPr>
        <w:pStyle w:val="Kop1"/>
        <w:numPr>
          <w:ilvl w:val="0"/>
          <w:numId w:val="0"/>
        </w:numPr>
        <w:ind w:left="-198"/>
        <w:rPr>
          <w:lang w:val="nl-BE"/>
        </w:rPr>
      </w:pPr>
    </w:p>
    <w:p w14:paraId="45DC41AC" w14:textId="1EA9D219" w:rsidR="00922487" w:rsidRDefault="00922487" w:rsidP="009C7B04">
      <w:pPr>
        <w:pStyle w:val="Kop1"/>
        <w:numPr>
          <w:ilvl w:val="0"/>
          <w:numId w:val="0"/>
        </w:numPr>
        <w:ind w:left="-198"/>
        <w:rPr>
          <w:lang w:val="nl-BE"/>
        </w:rPr>
      </w:pPr>
      <w:r>
        <w:rPr>
          <w:lang w:val="nl-BE"/>
        </w:rPr>
        <w:t>Scherm 1: “Pro” uitbreiding</w:t>
      </w:r>
    </w:p>
    <w:p w14:paraId="11D0D500" w14:textId="77777777" w:rsidR="008122BE" w:rsidRDefault="008122BE" w:rsidP="008122BE">
      <w:pPr>
        <w:rPr>
          <w:i/>
          <w:iCs/>
        </w:rPr>
      </w:pPr>
      <w:r>
        <w:rPr>
          <w:i/>
          <w:iCs/>
        </w:rPr>
        <w:t>Plak hier de screenshots van de bestanden die je hebt aangepast voor deze opdracht, geef eventueel op de screenshots aan wat je hebt toegevoegd of aangepast. Zorg in ieder geval dat de screenshots goed leesbaar zijn.</w:t>
      </w:r>
    </w:p>
    <w:p w14:paraId="20973FBD" w14:textId="623874FA" w:rsidR="00760415" w:rsidRDefault="00760415">
      <w:pPr>
        <w:spacing w:line="240" w:lineRule="auto"/>
        <w:rPr>
          <w:rFonts w:cs="Arial"/>
          <w:b/>
          <w:bCs/>
          <w:kern w:val="32"/>
          <w:sz w:val="28"/>
          <w:szCs w:val="26"/>
          <w:lang w:val="nl-BE"/>
        </w:rPr>
      </w:pPr>
    </w:p>
    <w:p w14:paraId="2AEC92DB" w14:textId="3079EAED" w:rsidR="009C0CDF" w:rsidRDefault="009C7B04">
      <w:pPr>
        <w:spacing w:line="240" w:lineRule="auto"/>
        <w:rPr>
          <w:rFonts w:cs="Arial"/>
          <w:b/>
          <w:bCs/>
          <w:kern w:val="32"/>
          <w:sz w:val="28"/>
          <w:szCs w:val="26"/>
          <w:lang w:val="nl-BE"/>
        </w:rPr>
      </w:pPr>
      <w:r w:rsidRPr="009C7B04">
        <w:rPr>
          <w:rFonts w:cs="Arial"/>
          <w:b/>
          <w:bCs/>
          <w:kern w:val="32"/>
          <w:sz w:val="28"/>
          <w:szCs w:val="26"/>
          <w:lang w:val="nl-BE"/>
        </w:rPr>
        <w:lastRenderedPageBreak/>
        <w:drawing>
          <wp:inline distT="0" distB="0" distL="0" distR="0" wp14:anchorId="50364EED" wp14:editId="12B338F4">
            <wp:extent cx="5759450" cy="10763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076325"/>
                    </a:xfrm>
                    <a:prstGeom prst="rect">
                      <a:avLst/>
                    </a:prstGeom>
                  </pic:spPr>
                </pic:pic>
              </a:graphicData>
            </a:graphic>
          </wp:inline>
        </w:drawing>
      </w:r>
    </w:p>
    <w:p w14:paraId="47985127" w14:textId="35A0EA97" w:rsidR="006716AE" w:rsidRDefault="00166032" w:rsidP="006716AE">
      <w:pPr>
        <w:pStyle w:val="Kop1"/>
        <w:rPr>
          <w:lang w:val="nl-BE"/>
        </w:rPr>
      </w:pPr>
      <w:r>
        <w:rPr>
          <w:lang w:val="nl-BE"/>
        </w:rPr>
        <w:t>Scherm</w:t>
      </w:r>
      <w:r w:rsidR="006716AE">
        <w:rPr>
          <w:lang w:val="nl-BE"/>
        </w:rPr>
        <w:t xml:space="preserve"> 2: </w:t>
      </w:r>
      <w:r>
        <w:rPr>
          <w:lang w:val="nl-BE"/>
        </w:rPr>
        <w:t xml:space="preserve">Overzicht van het </w:t>
      </w:r>
      <w:r w:rsidR="0064659A">
        <w:rPr>
          <w:lang w:val="nl-BE"/>
        </w:rPr>
        <w:t>storyboard</w:t>
      </w:r>
      <w:r>
        <w:rPr>
          <w:lang w:val="nl-BE"/>
        </w:rPr>
        <w:t xml:space="preserve"> </w:t>
      </w:r>
    </w:p>
    <w:p w14:paraId="13881A53" w14:textId="7E93DD99" w:rsidR="008122BE" w:rsidRDefault="008122BE" w:rsidP="008122BE">
      <w:pPr>
        <w:rPr>
          <w:i/>
          <w:iCs/>
        </w:rPr>
      </w:pPr>
      <w:r>
        <w:rPr>
          <w:i/>
          <w:iCs/>
        </w:rPr>
        <w:t>Plak hier de screenshots van de bestanden die je hebt aangepast voor deze opdracht, geef eventueel op de screenshots aan wat je hebt toegevoegd of aangepast. Zorg in ieder geval dat de screenshots goed leesbaar zijn.</w:t>
      </w:r>
    </w:p>
    <w:p w14:paraId="09A9257B" w14:textId="7F9FDC59" w:rsidR="004C3E67" w:rsidRDefault="0015466C" w:rsidP="008122BE">
      <w:pPr>
        <w:rPr>
          <w:i/>
          <w:iCs/>
        </w:rPr>
      </w:pPr>
      <w:r w:rsidRPr="0015466C">
        <w:rPr>
          <w:i/>
          <w:iCs/>
        </w:rPr>
        <w:drawing>
          <wp:inline distT="0" distB="0" distL="0" distR="0" wp14:anchorId="32D54D7A" wp14:editId="26DBE3A0">
            <wp:extent cx="5759450" cy="236537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365375"/>
                    </a:xfrm>
                    <a:prstGeom prst="rect">
                      <a:avLst/>
                    </a:prstGeom>
                  </pic:spPr>
                </pic:pic>
              </a:graphicData>
            </a:graphic>
          </wp:inline>
        </w:drawing>
      </w:r>
    </w:p>
    <w:p w14:paraId="6E868F96" w14:textId="48055753" w:rsidR="004C3E67" w:rsidRDefault="0015466C" w:rsidP="008122BE">
      <w:pPr>
        <w:rPr>
          <w:i/>
          <w:iCs/>
        </w:rPr>
      </w:pPr>
      <w:r w:rsidRPr="0015466C">
        <w:rPr>
          <w:i/>
          <w:iCs/>
        </w:rPr>
        <w:drawing>
          <wp:inline distT="0" distB="0" distL="0" distR="0" wp14:anchorId="0FF3EF2F" wp14:editId="3BC6DE40">
            <wp:extent cx="5759450" cy="366331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663315"/>
                    </a:xfrm>
                    <a:prstGeom prst="rect">
                      <a:avLst/>
                    </a:prstGeom>
                  </pic:spPr>
                </pic:pic>
              </a:graphicData>
            </a:graphic>
          </wp:inline>
        </w:drawing>
      </w:r>
    </w:p>
    <w:p w14:paraId="3928229E" w14:textId="77777777" w:rsidR="00807869" w:rsidRDefault="00807869" w:rsidP="006716AE">
      <w:pPr>
        <w:spacing w:line="240" w:lineRule="auto"/>
      </w:pPr>
    </w:p>
    <w:p w14:paraId="6FCC40EA" w14:textId="4F3B02B5" w:rsidR="00E479B1" w:rsidRDefault="0015466C">
      <w:pPr>
        <w:spacing w:line="240" w:lineRule="auto"/>
        <w:rPr>
          <w:rFonts w:cs="Arial"/>
          <w:b/>
          <w:bCs/>
          <w:kern w:val="32"/>
          <w:sz w:val="28"/>
          <w:szCs w:val="26"/>
        </w:rPr>
      </w:pPr>
      <w:r w:rsidRPr="009C7B04">
        <w:lastRenderedPageBreak/>
        <w:drawing>
          <wp:inline distT="0" distB="0" distL="0" distR="0" wp14:anchorId="25E3BCA9" wp14:editId="7BC1E4C6">
            <wp:extent cx="5759450" cy="35941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594100"/>
                    </a:xfrm>
                    <a:prstGeom prst="rect">
                      <a:avLst/>
                    </a:prstGeom>
                  </pic:spPr>
                </pic:pic>
              </a:graphicData>
            </a:graphic>
          </wp:inline>
        </w:drawing>
      </w:r>
    </w:p>
    <w:p w14:paraId="5D3A4A44" w14:textId="79546670" w:rsidR="006716AE" w:rsidRDefault="001F3E86" w:rsidP="00E479B1">
      <w:pPr>
        <w:pStyle w:val="Kop1"/>
      </w:pPr>
      <w:r>
        <w:t xml:space="preserve">Scherm 2 : </w:t>
      </w:r>
      <w:r w:rsidR="006716AE">
        <w:t xml:space="preserve">“Pro” uitbreiding: </w:t>
      </w:r>
    </w:p>
    <w:p w14:paraId="676693E7" w14:textId="77777777" w:rsidR="008122BE" w:rsidRDefault="008122BE" w:rsidP="008122BE">
      <w:pPr>
        <w:rPr>
          <w:i/>
          <w:iCs/>
        </w:rPr>
      </w:pPr>
      <w:r>
        <w:rPr>
          <w:i/>
          <w:iCs/>
        </w:rPr>
        <w:t>Plak hier de screenshots van de bestanden die je hebt aangepast voor deze opdracht, geef eventueel op de screenshots aan wat je hebt toegevoegd of aangepast. Zorg in ieder geval dat de screenshots goed leesbaar zijn.</w:t>
      </w:r>
    </w:p>
    <w:p w14:paraId="1F646707" w14:textId="77777777" w:rsidR="00E479B1" w:rsidRPr="00E479B1" w:rsidRDefault="00E479B1" w:rsidP="00E479B1">
      <w:pPr>
        <w:pStyle w:val="Lijstalinea"/>
        <w:rPr>
          <w:lang w:val="nl-NL"/>
        </w:rPr>
      </w:pPr>
    </w:p>
    <w:p w14:paraId="2ECE6755" w14:textId="77777777" w:rsidR="001D360B" w:rsidRPr="003617D8" w:rsidRDefault="001D360B" w:rsidP="00055B96">
      <w:pPr>
        <w:tabs>
          <w:tab w:val="left" w:pos="1280"/>
        </w:tabs>
      </w:pPr>
    </w:p>
    <w:sectPr w:rsidR="001D360B" w:rsidRPr="003617D8" w:rsidSect="0094096E">
      <w:footerReference w:type="default" r:id="rId20"/>
      <w:headerReference w:type="first" r:id="rId21"/>
      <w:endnotePr>
        <w:numFmt w:val="lowerLetter"/>
      </w:endnotePr>
      <w:pgSz w:w="11906" w:h="16838" w:code="9"/>
      <w:pgMar w:top="2098" w:right="1418" w:bottom="1418" w:left="1418" w:header="794"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989A1" w14:textId="77777777" w:rsidR="00E5673D" w:rsidRDefault="00E5673D" w:rsidP="00374390">
      <w:r>
        <w:separator/>
      </w:r>
    </w:p>
  </w:endnote>
  <w:endnote w:type="continuationSeparator" w:id="0">
    <w:p w14:paraId="7B8A5C41" w14:textId="77777777" w:rsidR="00E5673D" w:rsidRDefault="00E5673D">
      <w:r>
        <w:continuationSeparator/>
      </w:r>
    </w:p>
  </w:endnote>
  <w:endnote w:type="continuationNotice" w:id="1">
    <w:p w14:paraId="1D023D8E" w14:textId="77777777" w:rsidR="00E5673D" w:rsidRDefault="00E56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CFB96" w14:textId="77777777" w:rsidR="00034A38" w:rsidRPr="00162A66" w:rsidRDefault="00034A38" w:rsidP="00695C15">
    <w:pPr>
      <w:pStyle w:val="Voettekst"/>
      <w:tabs>
        <w:tab w:val="clear" w:pos="7938"/>
        <w:tab w:val="right" w:pos="9072"/>
      </w:tabs>
    </w:pPr>
    <w:r w:rsidRPr="00162A66">
      <w:tab/>
    </w:r>
    <w:r w:rsidRPr="00D063D6">
      <w:rPr>
        <w:sz w:val="20"/>
      </w:rPr>
      <w:t xml:space="preserve">p </w:t>
    </w:r>
    <w:r w:rsidRPr="00D063D6">
      <w:rPr>
        <w:sz w:val="20"/>
      </w:rPr>
      <w:fldChar w:fldCharType="begin"/>
    </w:r>
    <w:r w:rsidRPr="00D063D6">
      <w:rPr>
        <w:sz w:val="20"/>
      </w:rPr>
      <w:instrText xml:space="preserve"> PAGE </w:instrText>
    </w:r>
    <w:r w:rsidRPr="00D063D6">
      <w:rPr>
        <w:sz w:val="20"/>
      </w:rPr>
      <w:fldChar w:fldCharType="separate"/>
    </w:r>
    <w:r>
      <w:rPr>
        <w:noProof/>
        <w:sz w:val="20"/>
      </w:rPr>
      <w:t>2</w:t>
    </w:r>
    <w:r w:rsidRPr="00D063D6">
      <w:rPr>
        <w:noProof/>
        <w:sz w:val="20"/>
      </w:rPr>
      <w:fldChar w:fldCharType="end"/>
    </w:r>
    <w:r w:rsidRPr="00D063D6">
      <w:rPr>
        <w:sz w:val="20"/>
      </w:rPr>
      <w:t xml:space="preserve"> / </w:t>
    </w:r>
    <w:r w:rsidR="002918F1">
      <w:rPr>
        <w:noProof/>
        <w:sz w:val="20"/>
      </w:rPr>
      <w:fldChar w:fldCharType="begin"/>
    </w:r>
    <w:r w:rsidR="002918F1">
      <w:rPr>
        <w:noProof/>
        <w:sz w:val="20"/>
      </w:rPr>
      <w:instrText xml:space="preserve"> SECTIONPAGES   \* MERGEFORMAT </w:instrText>
    </w:r>
    <w:r w:rsidR="002918F1">
      <w:rPr>
        <w:noProof/>
        <w:sz w:val="20"/>
      </w:rPr>
      <w:fldChar w:fldCharType="separate"/>
    </w:r>
    <w:r w:rsidRPr="00560C7A">
      <w:rPr>
        <w:noProof/>
        <w:sz w:val="20"/>
      </w:rPr>
      <w:t>2</w:t>
    </w:r>
    <w:r w:rsidR="002918F1">
      <w:rPr>
        <w:noProof/>
        <w:sz w:val="20"/>
      </w:rPr>
      <w:fldChar w:fldCharType="end"/>
    </w:r>
  </w:p>
  <w:p w14:paraId="7DEF5613" w14:textId="77777777" w:rsidR="00034A38" w:rsidRDefault="00034A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8405715"/>
      <w:docPartObj>
        <w:docPartGallery w:val="Page Numbers (Bottom of Page)"/>
        <w:docPartUnique/>
      </w:docPartObj>
    </w:sdtPr>
    <w:sdtEndPr/>
    <w:sdtContent>
      <w:sdt>
        <w:sdtPr>
          <w:id w:val="860082579"/>
          <w:docPartObj>
            <w:docPartGallery w:val="Page Numbers (Top of Page)"/>
            <w:docPartUnique/>
          </w:docPartObj>
        </w:sdtPr>
        <w:sdtEndPr/>
        <w:sdtContent>
          <w:p w14:paraId="3E084A31" w14:textId="52CA0970" w:rsidR="00034A38" w:rsidRDefault="00034A38">
            <w:pPr>
              <w:pStyle w:val="Voettekst"/>
              <w:jc w:val="right"/>
            </w:pPr>
            <w:r>
              <w:t xml:space="preserve">Pagina </w:t>
            </w:r>
            <w:r>
              <w:rPr>
                <w:b/>
                <w:bCs/>
                <w:sz w:val="24"/>
              </w:rPr>
              <w:fldChar w:fldCharType="begin"/>
            </w:r>
            <w:r>
              <w:rPr>
                <w:b/>
                <w:bCs/>
              </w:rPr>
              <w:instrText>PAGE</w:instrText>
            </w:r>
            <w:r>
              <w:rPr>
                <w:b/>
                <w:bCs/>
                <w:sz w:val="24"/>
              </w:rPr>
              <w:fldChar w:fldCharType="separate"/>
            </w:r>
            <w:r w:rsidR="00DB05E9">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B05E9">
              <w:rPr>
                <w:b/>
                <w:bCs/>
                <w:noProof/>
              </w:rPr>
              <w:t>6</w:t>
            </w:r>
            <w:r>
              <w:rPr>
                <w:b/>
                <w:bCs/>
                <w:sz w:val="24"/>
              </w:rPr>
              <w:fldChar w:fldCharType="end"/>
            </w:r>
          </w:p>
        </w:sdtContent>
      </w:sdt>
    </w:sdtContent>
  </w:sdt>
  <w:p w14:paraId="1622EDBD" w14:textId="77777777" w:rsidR="00034A38" w:rsidRDefault="00034A3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07019"/>
      <w:docPartObj>
        <w:docPartGallery w:val="Page Numbers (Bottom of Page)"/>
        <w:docPartUnique/>
      </w:docPartObj>
    </w:sdtPr>
    <w:sdtEndPr/>
    <w:sdtContent>
      <w:sdt>
        <w:sdtPr>
          <w:id w:val="1167513494"/>
          <w:docPartObj>
            <w:docPartGallery w:val="Page Numbers (Top of Page)"/>
            <w:docPartUnique/>
          </w:docPartObj>
        </w:sdtPr>
        <w:sdtEndPr/>
        <w:sdtContent>
          <w:p w14:paraId="7AB13159" w14:textId="731157FF" w:rsidR="00034A38" w:rsidRDefault="00C108C5">
            <w:pPr>
              <w:pStyle w:val="Voettekst"/>
              <w:jc w:val="right"/>
            </w:pPr>
            <w:r>
              <w:rPr>
                <w:noProof/>
                <w:lang w:val="nl-BE" w:eastAsia="nl-BE"/>
              </w:rPr>
              <mc:AlternateContent>
                <mc:Choice Requires="wps">
                  <w:drawing>
                    <wp:anchor distT="0" distB="0" distL="114300" distR="114300" simplePos="0" relativeHeight="251656192" behindDoc="1" locked="0" layoutInCell="1" allowOverlap="1" wp14:anchorId="013EAE86" wp14:editId="5CB9F6BC">
                      <wp:simplePos x="0" y="0"/>
                      <wp:positionH relativeFrom="column">
                        <wp:posOffset>4678878</wp:posOffset>
                      </wp:positionH>
                      <wp:positionV relativeFrom="paragraph">
                        <wp:posOffset>137168</wp:posOffset>
                      </wp:positionV>
                      <wp:extent cx="1847850" cy="666750"/>
                      <wp:effectExtent l="19050" t="19050" r="38100" b="38100"/>
                      <wp:wrapNone/>
                      <wp:docPr id="8" name="Ingekeepte pijl-rechts 8"/>
                      <wp:cNvGraphicFramePr/>
                      <a:graphic xmlns:a="http://schemas.openxmlformats.org/drawingml/2006/main">
                        <a:graphicData uri="http://schemas.microsoft.com/office/word/2010/wordprocessingShape">
                          <wps:wsp>
                            <wps:cNvSpPr/>
                            <wps:spPr>
                              <a:xfrm>
                                <a:off x="0" y="0"/>
                                <a:ext cx="1847850" cy="66675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DC9DD" w14:textId="77777777" w:rsidR="00C108C5" w:rsidRPr="00C108C5" w:rsidRDefault="00C108C5" w:rsidP="00C108C5">
                                  <w:pPr>
                                    <w:jc w:val="center"/>
                                    <w:rPr>
                                      <w:lang w:val="nl-BE"/>
                                    </w:rPr>
                                  </w:pPr>
                                  <w:r>
                                    <w:rPr>
                                      <w:lang w:val="nl-BE"/>
                                    </w:rPr>
                                    <w:t>Gaat verder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013EAE86"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Ingekeepte pijl-rechts 8" o:spid="_x0000_s1026" type="#_x0000_t94" style="position:absolute;left:0;text-align:left;margin-left:368.4pt;margin-top:10.8pt;width:145.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" adj="17703" fillcolor="#4f81bd [3204]" strokecolor="#243f60 [1604]" strokeweight="2pt">
                      <v:textbox>
                        <w:txbxContent>
                          <w:p w14:paraId="38BDC9DD" w14:textId="77777777" w:rsidR="00C108C5" w:rsidRPr="00C108C5" w:rsidRDefault="00C108C5" w:rsidP="00C108C5">
                            <w:pPr>
                              <w:jc w:val="center"/>
                              <w:rPr>
                                <w:lang w:val="nl-BE"/>
                              </w:rPr>
                            </w:pPr>
                            <w:r>
                              <w:rPr>
                                <w:lang w:val="nl-BE"/>
                              </w:rPr>
                              <w:t>Gaat verder</w:t>
                            </w:r>
                          </w:p>
                        </w:txbxContent>
                      </v:textbox>
                    </v:shape>
                  </w:pict>
                </mc:Fallback>
              </mc:AlternateContent>
            </w:r>
            <w:r w:rsidR="00034A38">
              <w:t xml:space="preserve">Pagina </w:t>
            </w:r>
            <w:r w:rsidR="00034A38">
              <w:rPr>
                <w:b/>
                <w:bCs/>
                <w:sz w:val="24"/>
              </w:rPr>
              <w:fldChar w:fldCharType="begin"/>
            </w:r>
            <w:r w:rsidR="00034A38">
              <w:rPr>
                <w:b/>
                <w:bCs/>
              </w:rPr>
              <w:instrText>PAGE</w:instrText>
            </w:r>
            <w:r w:rsidR="00034A38">
              <w:rPr>
                <w:b/>
                <w:bCs/>
                <w:sz w:val="24"/>
              </w:rPr>
              <w:fldChar w:fldCharType="separate"/>
            </w:r>
            <w:r w:rsidR="00DB05E9">
              <w:rPr>
                <w:b/>
                <w:bCs/>
                <w:noProof/>
              </w:rPr>
              <w:t>3</w:t>
            </w:r>
            <w:r w:rsidR="00034A38">
              <w:rPr>
                <w:b/>
                <w:bCs/>
                <w:sz w:val="24"/>
              </w:rPr>
              <w:fldChar w:fldCharType="end"/>
            </w:r>
            <w:r w:rsidR="00034A38">
              <w:t xml:space="preserve"> van </w:t>
            </w:r>
            <w:r w:rsidR="00034A38">
              <w:rPr>
                <w:b/>
                <w:bCs/>
                <w:sz w:val="24"/>
              </w:rPr>
              <w:fldChar w:fldCharType="begin"/>
            </w:r>
            <w:r w:rsidR="00034A38">
              <w:rPr>
                <w:b/>
                <w:bCs/>
              </w:rPr>
              <w:instrText>NUMPAGES</w:instrText>
            </w:r>
            <w:r w:rsidR="00034A38">
              <w:rPr>
                <w:b/>
                <w:bCs/>
                <w:sz w:val="24"/>
              </w:rPr>
              <w:fldChar w:fldCharType="separate"/>
            </w:r>
            <w:r w:rsidR="00DB05E9">
              <w:rPr>
                <w:b/>
                <w:bCs/>
                <w:noProof/>
              </w:rPr>
              <w:t>6</w:t>
            </w:r>
            <w:r w:rsidR="00034A38">
              <w:rPr>
                <w:b/>
                <w:bCs/>
                <w:sz w:val="24"/>
              </w:rPr>
              <w:fldChar w:fldCharType="end"/>
            </w:r>
          </w:p>
        </w:sdtContent>
      </w:sdt>
    </w:sdtContent>
  </w:sdt>
  <w:p w14:paraId="1106868D" w14:textId="77777777" w:rsidR="00034A38" w:rsidRDefault="00034A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6DFFF" w14:textId="77777777" w:rsidR="00E5673D" w:rsidRDefault="00E5673D">
      <w:r>
        <w:separator/>
      </w:r>
    </w:p>
  </w:footnote>
  <w:footnote w:type="continuationSeparator" w:id="0">
    <w:p w14:paraId="235918D9" w14:textId="77777777" w:rsidR="00E5673D" w:rsidRDefault="00E56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CDBA" w14:textId="77CB75C1" w:rsidR="00034A38" w:rsidRPr="0094096E" w:rsidRDefault="00034A38">
    <w:pPr>
      <w:pStyle w:val="Koptekst"/>
      <w:rPr>
        <w:lang w:val="nl-BE"/>
      </w:rPr>
    </w:pPr>
    <w:r>
      <w:rPr>
        <w:lang w:val="nl-BE"/>
      </w:rPr>
      <w:t xml:space="preserve">Naam </w:t>
    </w:r>
    <w:proofErr w:type="spellStart"/>
    <w:r>
      <w:rPr>
        <w:lang w:val="nl-BE"/>
      </w:rPr>
      <w:t>student:</w:t>
    </w:r>
    <w:r w:rsidR="009C7B04">
      <w:rPr>
        <w:lang w:val="nl-BE"/>
      </w:rPr>
      <w:t>Baeten</w:t>
    </w:r>
    <w:proofErr w:type="spellEnd"/>
    <w:r w:rsidR="009C7B04">
      <w:rPr>
        <w:lang w:val="nl-BE"/>
      </w:rPr>
      <w:t xml:space="preserve"> Jens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raster"/>
      <w:tblW w:w="6996" w:type="dxa"/>
      <w:tblInd w:w="2222" w:type="dxa"/>
      <w:tblLayout w:type="fixed"/>
      <w:tblLook w:val="04A0" w:firstRow="1" w:lastRow="0" w:firstColumn="1" w:lastColumn="0" w:noHBand="0" w:noVBand="1"/>
    </w:tblPr>
    <w:tblGrid>
      <w:gridCol w:w="1588"/>
      <w:gridCol w:w="320"/>
      <w:gridCol w:w="318"/>
      <w:gridCol w:w="318"/>
      <w:gridCol w:w="318"/>
      <w:gridCol w:w="318"/>
      <w:gridCol w:w="318"/>
      <w:gridCol w:w="318"/>
      <w:gridCol w:w="318"/>
      <w:gridCol w:w="318"/>
      <w:gridCol w:w="318"/>
      <w:gridCol w:w="318"/>
      <w:gridCol w:w="318"/>
      <w:gridCol w:w="318"/>
      <w:gridCol w:w="318"/>
      <w:gridCol w:w="318"/>
      <w:gridCol w:w="318"/>
      <w:gridCol w:w="318"/>
    </w:tblGrid>
    <w:tr w:rsidR="00034A38" w:rsidRPr="00C20434" w14:paraId="2BAD45E5" w14:textId="77777777" w:rsidTr="009D7BED">
      <w:trPr>
        <w:trHeight w:val="454"/>
      </w:trPr>
      <w:tc>
        <w:tcPr>
          <w:tcW w:w="1588" w:type="dxa"/>
          <w:vAlign w:val="center"/>
        </w:tcPr>
        <w:p w14:paraId="2862B194" w14:textId="77777777" w:rsidR="00034A38" w:rsidRPr="00C20434" w:rsidRDefault="00034A38" w:rsidP="00560C7A">
          <w:pPr>
            <w:pStyle w:val="basistekst"/>
            <w:spacing w:before="0" w:after="0" w:line="276" w:lineRule="auto"/>
            <w:ind w:left="0"/>
            <w:jc w:val="left"/>
            <w:rPr>
              <w:rFonts w:cs="Arial"/>
              <w:b/>
              <w:i/>
              <w:iCs/>
              <w:color w:val="FF0000"/>
              <w:sz w:val="16"/>
              <w:szCs w:val="16"/>
            </w:rPr>
          </w:pPr>
          <w:r w:rsidRPr="00C20434">
            <w:rPr>
              <w:rFonts w:cs="Arial"/>
              <w:b/>
              <w:iCs/>
              <w:sz w:val="22"/>
              <w:szCs w:val="22"/>
            </w:rPr>
            <w:t>NAAM</w:t>
          </w:r>
        </w:p>
      </w:tc>
      <w:tc>
        <w:tcPr>
          <w:tcW w:w="320" w:type="dxa"/>
          <w:vAlign w:val="center"/>
        </w:tcPr>
        <w:p w14:paraId="4E893640"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7635E353"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768128EB"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F8B9667"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786720A"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22A10752"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0967153"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831F162"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6FBDFCE1"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6DBCA049"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608EA57C"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4871B913"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44401930"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30E9A678"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0E2B5F77"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50AC7B2E"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tcBorders>
            <w:top w:val="single" w:sz="4" w:space="0" w:color="auto"/>
            <w:right w:val="single" w:sz="4" w:space="0" w:color="auto"/>
          </w:tcBorders>
          <w:vAlign w:val="center"/>
        </w:tcPr>
        <w:p w14:paraId="75A977D2"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r>
    <w:tr w:rsidR="00034A38" w:rsidRPr="00C20434" w14:paraId="2CB15C75" w14:textId="77777777" w:rsidTr="009D7BED">
      <w:trPr>
        <w:trHeight w:val="454"/>
      </w:trPr>
      <w:tc>
        <w:tcPr>
          <w:tcW w:w="1588" w:type="dxa"/>
          <w:vAlign w:val="center"/>
        </w:tcPr>
        <w:p w14:paraId="0244F6A0" w14:textId="77777777" w:rsidR="00034A38" w:rsidRPr="00C20434" w:rsidRDefault="00034A38" w:rsidP="00560C7A">
          <w:pPr>
            <w:pStyle w:val="basistekst"/>
            <w:spacing w:before="0" w:after="0" w:line="276" w:lineRule="auto"/>
            <w:ind w:left="0"/>
            <w:jc w:val="left"/>
            <w:rPr>
              <w:rFonts w:cs="Arial"/>
              <w:b/>
              <w:i/>
              <w:iCs/>
              <w:color w:val="FF0000"/>
              <w:sz w:val="16"/>
              <w:szCs w:val="16"/>
            </w:rPr>
          </w:pPr>
          <w:r w:rsidRPr="00C20434">
            <w:rPr>
              <w:rFonts w:cs="Arial"/>
              <w:b/>
              <w:iCs/>
              <w:sz w:val="22"/>
              <w:szCs w:val="22"/>
            </w:rPr>
            <w:t>VOORNAAM</w:t>
          </w:r>
        </w:p>
      </w:tc>
      <w:tc>
        <w:tcPr>
          <w:tcW w:w="320" w:type="dxa"/>
          <w:vAlign w:val="center"/>
        </w:tcPr>
        <w:p w14:paraId="100DB27B"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370B46E0"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C6AAD67"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5C57EAE3"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53BB246F"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6A1D7F66"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3C4BD3EC"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451B1987"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689E2407"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5F02FA2C"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3E46D88"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4FF3BBBD"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3DE32FB6"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638B7C35"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67512F2B"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41EA102B"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tcBorders>
            <w:right w:val="single" w:sz="4" w:space="0" w:color="auto"/>
          </w:tcBorders>
          <w:vAlign w:val="center"/>
        </w:tcPr>
        <w:p w14:paraId="02CE6291"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r>
    <w:tr w:rsidR="00034A38" w:rsidRPr="00C20434" w14:paraId="4C597BBD" w14:textId="77777777" w:rsidTr="009D7BED">
      <w:trPr>
        <w:trHeight w:val="454"/>
      </w:trPr>
      <w:tc>
        <w:tcPr>
          <w:tcW w:w="1588" w:type="dxa"/>
          <w:vAlign w:val="center"/>
        </w:tcPr>
        <w:p w14:paraId="57EEA359" w14:textId="77777777" w:rsidR="00034A38" w:rsidRPr="00C20434" w:rsidRDefault="00034A38" w:rsidP="00560C7A">
          <w:pPr>
            <w:pStyle w:val="basistekst"/>
            <w:spacing w:before="0" w:after="0" w:line="276" w:lineRule="auto"/>
            <w:ind w:left="0"/>
            <w:jc w:val="left"/>
            <w:rPr>
              <w:rFonts w:cs="Arial"/>
              <w:b/>
              <w:iCs/>
              <w:sz w:val="22"/>
              <w:szCs w:val="22"/>
            </w:rPr>
          </w:pPr>
          <w:r>
            <w:rPr>
              <w:rFonts w:cs="Arial"/>
              <w:b/>
              <w:iCs/>
              <w:sz w:val="22"/>
              <w:szCs w:val="22"/>
            </w:rPr>
            <w:t>KLAS</w:t>
          </w:r>
        </w:p>
      </w:tc>
      <w:tc>
        <w:tcPr>
          <w:tcW w:w="320" w:type="dxa"/>
          <w:vAlign w:val="center"/>
        </w:tcPr>
        <w:p w14:paraId="2E722F93"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3757FB09"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21E5C67"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28AC0861"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2A310A46"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08D6198A"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0FC84E61"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323F7846"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747DB0AC"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462CF2F8"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02DB2716"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4E9A31EA"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419249B3"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156EDBC"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3DDF71D"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1B9F936A"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tcBorders>
            <w:right w:val="single" w:sz="4" w:space="0" w:color="auto"/>
          </w:tcBorders>
          <w:vAlign w:val="center"/>
        </w:tcPr>
        <w:p w14:paraId="71576AB3"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r>
    <w:tr w:rsidR="00034A38" w:rsidRPr="00C20434" w14:paraId="321E88D9" w14:textId="77777777" w:rsidTr="009D7BED">
      <w:trPr>
        <w:trHeight w:val="454"/>
      </w:trPr>
      <w:tc>
        <w:tcPr>
          <w:tcW w:w="2226" w:type="dxa"/>
          <w:gridSpan w:val="3"/>
          <w:vAlign w:val="center"/>
        </w:tcPr>
        <w:p w14:paraId="19DDF870" w14:textId="77777777" w:rsidR="00034A38" w:rsidRPr="00C20434" w:rsidRDefault="00034A38" w:rsidP="00560C7A">
          <w:pPr>
            <w:pStyle w:val="basistekst"/>
            <w:spacing w:before="0" w:after="0" w:line="276" w:lineRule="auto"/>
            <w:ind w:left="0"/>
            <w:jc w:val="left"/>
            <w:rPr>
              <w:rFonts w:cs="Arial"/>
              <w:b/>
              <w:i/>
              <w:iCs/>
              <w:color w:val="FF0000"/>
              <w:sz w:val="16"/>
              <w:szCs w:val="16"/>
            </w:rPr>
          </w:pPr>
          <w:r>
            <w:rPr>
              <w:rFonts w:cs="Arial"/>
              <w:b/>
              <w:iCs/>
              <w:sz w:val="22"/>
              <w:szCs w:val="22"/>
            </w:rPr>
            <w:t>STUDENTNUMMER</w:t>
          </w:r>
        </w:p>
      </w:tc>
      <w:tc>
        <w:tcPr>
          <w:tcW w:w="318" w:type="dxa"/>
          <w:vAlign w:val="center"/>
        </w:tcPr>
        <w:p w14:paraId="22C6047C" w14:textId="77777777" w:rsidR="00034A38" w:rsidRPr="008759FC" w:rsidRDefault="00034A38" w:rsidP="00560C7A">
          <w:pPr>
            <w:pStyle w:val="basistekst"/>
            <w:spacing w:before="0" w:after="0" w:line="276" w:lineRule="auto"/>
            <w:ind w:left="0"/>
            <w:jc w:val="left"/>
            <w:rPr>
              <w:rFonts w:cs="Arial"/>
              <w:b/>
              <w:iCs/>
            </w:rPr>
          </w:pPr>
          <w:r w:rsidRPr="008759FC">
            <w:rPr>
              <w:rFonts w:cs="Arial"/>
              <w:b/>
              <w:iCs/>
            </w:rPr>
            <w:t>0</w:t>
          </w:r>
        </w:p>
      </w:tc>
      <w:tc>
        <w:tcPr>
          <w:tcW w:w="318" w:type="dxa"/>
          <w:vAlign w:val="center"/>
        </w:tcPr>
        <w:p w14:paraId="356E1700"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5B3A9E1D"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5D85EDCA"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27F84D4B"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vAlign w:val="center"/>
        </w:tcPr>
        <w:p w14:paraId="392EF735" w14:textId="77777777" w:rsidR="00034A38" w:rsidRPr="00C20434" w:rsidRDefault="00034A38" w:rsidP="00560C7A">
          <w:pPr>
            <w:pStyle w:val="basistekst"/>
            <w:spacing w:before="0" w:after="0" w:line="276" w:lineRule="auto"/>
            <w:ind w:left="0"/>
            <w:jc w:val="left"/>
            <w:rPr>
              <w:rFonts w:cs="Arial"/>
              <w:b/>
              <w:i/>
              <w:iCs/>
              <w:color w:val="FF0000"/>
              <w:sz w:val="16"/>
              <w:szCs w:val="16"/>
            </w:rPr>
          </w:pPr>
        </w:p>
      </w:tc>
      <w:tc>
        <w:tcPr>
          <w:tcW w:w="318" w:type="dxa"/>
          <w:shd w:val="clear" w:color="auto" w:fill="808080" w:themeFill="background1" w:themeFillShade="80"/>
          <w:vAlign w:val="center"/>
        </w:tcPr>
        <w:p w14:paraId="5BD98F59" w14:textId="77777777" w:rsidR="00034A38" w:rsidRPr="008759FC" w:rsidRDefault="00034A38" w:rsidP="00560C7A">
          <w:pPr>
            <w:pStyle w:val="basistekst"/>
            <w:spacing w:before="0" w:after="0" w:line="276" w:lineRule="auto"/>
            <w:ind w:left="0"/>
            <w:jc w:val="left"/>
            <w:rPr>
              <w:rFonts w:cs="Arial"/>
              <w:b/>
              <w:i/>
              <w:iCs/>
              <w:color w:val="FF0000"/>
              <w:sz w:val="16"/>
              <w:szCs w:val="16"/>
            </w:rPr>
          </w:pPr>
        </w:p>
      </w:tc>
      <w:tc>
        <w:tcPr>
          <w:tcW w:w="318" w:type="dxa"/>
          <w:shd w:val="clear" w:color="auto" w:fill="808080" w:themeFill="background1" w:themeFillShade="80"/>
          <w:vAlign w:val="center"/>
        </w:tcPr>
        <w:p w14:paraId="1DC8E48C" w14:textId="77777777" w:rsidR="00034A38" w:rsidRPr="008759FC" w:rsidRDefault="00034A38" w:rsidP="00560C7A">
          <w:pPr>
            <w:pStyle w:val="basistekst"/>
            <w:spacing w:before="0" w:after="0" w:line="276" w:lineRule="auto"/>
            <w:ind w:left="0"/>
            <w:jc w:val="left"/>
            <w:rPr>
              <w:rFonts w:cs="Arial"/>
              <w:b/>
              <w:i/>
              <w:iCs/>
              <w:color w:val="FF0000"/>
              <w:sz w:val="16"/>
              <w:szCs w:val="16"/>
            </w:rPr>
          </w:pPr>
        </w:p>
      </w:tc>
      <w:tc>
        <w:tcPr>
          <w:tcW w:w="318" w:type="dxa"/>
          <w:shd w:val="clear" w:color="auto" w:fill="808080" w:themeFill="background1" w:themeFillShade="80"/>
          <w:vAlign w:val="center"/>
        </w:tcPr>
        <w:p w14:paraId="22AB75C6" w14:textId="77777777" w:rsidR="00034A38" w:rsidRPr="008759FC" w:rsidRDefault="00034A38" w:rsidP="00560C7A">
          <w:pPr>
            <w:pStyle w:val="basistekst"/>
            <w:spacing w:before="0" w:after="0" w:line="276" w:lineRule="auto"/>
            <w:ind w:left="0"/>
            <w:jc w:val="left"/>
            <w:rPr>
              <w:rFonts w:cs="Arial"/>
              <w:b/>
              <w:i/>
              <w:iCs/>
              <w:color w:val="FF0000"/>
              <w:sz w:val="16"/>
              <w:szCs w:val="16"/>
            </w:rPr>
          </w:pPr>
        </w:p>
      </w:tc>
      <w:tc>
        <w:tcPr>
          <w:tcW w:w="318" w:type="dxa"/>
          <w:shd w:val="clear" w:color="auto" w:fill="808080" w:themeFill="background1" w:themeFillShade="80"/>
          <w:vAlign w:val="center"/>
        </w:tcPr>
        <w:p w14:paraId="64E63CDD" w14:textId="77777777" w:rsidR="00034A38" w:rsidRPr="008759FC" w:rsidRDefault="00034A38" w:rsidP="00560C7A">
          <w:pPr>
            <w:pStyle w:val="basistekst"/>
            <w:spacing w:before="0" w:after="0" w:line="276" w:lineRule="auto"/>
            <w:ind w:left="0"/>
            <w:jc w:val="left"/>
            <w:rPr>
              <w:rFonts w:cs="Arial"/>
              <w:b/>
              <w:i/>
              <w:iCs/>
              <w:color w:val="FF0000"/>
              <w:sz w:val="16"/>
              <w:szCs w:val="16"/>
            </w:rPr>
          </w:pPr>
        </w:p>
      </w:tc>
      <w:tc>
        <w:tcPr>
          <w:tcW w:w="318" w:type="dxa"/>
          <w:shd w:val="clear" w:color="auto" w:fill="808080" w:themeFill="background1" w:themeFillShade="80"/>
          <w:vAlign w:val="center"/>
        </w:tcPr>
        <w:p w14:paraId="5CEEEA04" w14:textId="77777777" w:rsidR="00034A38" w:rsidRPr="008759FC" w:rsidRDefault="00034A38" w:rsidP="00560C7A">
          <w:pPr>
            <w:pStyle w:val="basistekst"/>
            <w:spacing w:before="0" w:after="0" w:line="276" w:lineRule="auto"/>
            <w:ind w:left="0"/>
            <w:jc w:val="left"/>
            <w:rPr>
              <w:rFonts w:cs="Arial"/>
              <w:b/>
              <w:i/>
              <w:iCs/>
              <w:color w:val="FF0000"/>
              <w:sz w:val="16"/>
              <w:szCs w:val="16"/>
            </w:rPr>
          </w:pPr>
        </w:p>
      </w:tc>
      <w:tc>
        <w:tcPr>
          <w:tcW w:w="318" w:type="dxa"/>
          <w:shd w:val="clear" w:color="auto" w:fill="808080" w:themeFill="background1" w:themeFillShade="80"/>
          <w:vAlign w:val="center"/>
        </w:tcPr>
        <w:p w14:paraId="6EFF964C" w14:textId="77777777" w:rsidR="00034A38" w:rsidRPr="008759FC" w:rsidRDefault="00034A38" w:rsidP="00560C7A">
          <w:pPr>
            <w:pStyle w:val="basistekst"/>
            <w:spacing w:before="0" w:after="0" w:line="276" w:lineRule="auto"/>
            <w:ind w:left="0"/>
            <w:jc w:val="left"/>
            <w:rPr>
              <w:rFonts w:cs="Arial"/>
              <w:b/>
              <w:i/>
              <w:iCs/>
              <w:color w:val="FF0000"/>
              <w:sz w:val="16"/>
              <w:szCs w:val="16"/>
            </w:rPr>
          </w:pPr>
        </w:p>
      </w:tc>
      <w:tc>
        <w:tcPr>
          <w:tcW w:w="318" w:type="dxa"/>
          <w:shd w:val="clear" w:color="auto" w:fill="808080" w:themeFill="background1" w:themeFillShade="80"/>
          <w:vAlign w:val="center"/>
        </w:tcPr>
        <w:p w14:paraId="0B5CFCE6" w14:textId="77777777" w:rsidR="00034A38" w:rsidRPr="008759FC" w:rsidRDefault="00034A38" w:rsidP="00560C7A">
          <w:pPr>
            <w:pStyle w:val="basistekst"/>
            <w:spacing w:before="0" w:after="0" w:line="276" w:lineRule="auto"/>
            <w:ind w:left="0"/>
            <w:jc w:val="left"/>
            <w:rPr>
              <w:rFonts w:cs="Arial"/>
              <w:b/>
              <w:i/>
              <w:iCs/>
              <w:color w:val="FF0000"/>
              <w:sz w:val="16"/>
              <w:szCs w:val="16"/>
            </w:rPr>
          </w:pPr>
        </w:p>
      </w:tc>
      <w:tc>
        <w:tcPr>
          <w:tcW w:w="318" w:type="dxa"/>
          <w:shd w:val="clear" w:color="auto" w:fill="808080" w:themeFill="background1" w:themeFillShade="80"/>
          <w:vAlign w:val="center"/>
        </w:tcPr>
        <w:p w14:paraId="0452FF71" w14:textId="77777777" w:rsidR="00034A38" w:rsidRPr="008759FC" w:rsidRDefault="00034A38" w:rsidP="00560C7A">
          <w:pPr>
            <w:pStyle w:val="basistekst"/>
            <w:spacing w:before="0" w:after="0" w:line="276" w:lineRule="auto"/>
            <w:ind w:left="0"/>
            <w:jc w:val="left"/>
            <w:rPr>
              <w:rFonts w:cs="Arial"/>
              <w:b/>
              <w:i/>
              <w:iCs/>
              <w:color w:val="FF0000"/>
              <w:sz w:val="16"/>
              <w:szCs w:val="16"/>
            </w:rPr>
          </w:pPr>
        </w:p>
      </w:tc>
      <w:tc>
        <w:tcPr>
          <w:tcW w:w="318" w:type="dxa"/>
          <w:tcBorders>
            <w:right w:val="single" w:sz="4" w:space="0" w:color="auto"/>
          </w:tcBorders>
          <w:shd w:val="clear" w:color="auto" w:fill="808080" w:themeFill="background1" w:themeFillShade="80"/>
          <w:vAlign w:val="center"/>
        </w:tcPr>
        <w:p w14:paraId="1DBAD479" w14:textId="77777777" w:rsidR="00034A38" w:rsidRPr="008759FC" w:rsidRDefault="00034A38" w:rsidP="00560C7A">
          <w:pPr>
            <w:pStyle w:val="basistekst"/>
            <w:spacing w:before="0" w:after="0" w:line="276" w:lineRule="auto"/>
            <w:ind w:left="0"/>
            <w:jc w:val="left"/>
            <w:rPr>
              <w:rFonts w:cs="Arial"/>
              <w:b/>
              <w:i/>
              <w:iCs/>
              <w:color w:val="FF0000"/>
              <w:sz w:val="16"/>
              <w:szCs w:val="16"/>
            </w:rPr>
          </w:pPr>
        </w:p>
      </w:tc>
    </w:tr>
  </w:tbl>
  <w:p w14:paraId="7E3F2CE1" w14:textId="77777777" w:rsidR="00034A38" w:rsidRPr="00034A38" w:rsidRDefault="00034A38">
    <w:pPr>
      <w:pStyle w:val="Koptekst"/>
      <w:rPr>
        <w:b/>
        <w:color w:val="5C5B60"/>
        <w:sz w:val="16"/>
        <w:szCs w:val="16"/>
      </w:rPr>
    </w:pPr>
    <w:r w:rsidRPr="00034A38">
      <w:rPr>
        <w:noProof/>
        <w:sz w:val="16"/>
        <w:szCs w:val="16"/>
        <w:lang w:val="nl-BE" w:eastAsia="nl-BE"/>
      </w:rPr>
      <w:drawing>
        <wp:anchor distT="0" distB="0" distL="114300" distR="114300" simplePos="0" relativeHeight="251660288" behindDoc="0" locked="1" layoutInCell="1" allowOverlap="1" wp14:anchorId="51C01C6D" wp14:editId="520F68B3">
          <wp:simplePos x="0" y="0"/>
          <wp:positionH relativeFrom="column">
            <wp:posOffset>-240030</wp:posOffset>
          </wp:positionH>
          <wp:positionV relativeFrom="paragraph">
            <wp:posOffset>-1168400</wp:posOffset>
          </wp:positionV>
          <wp:extent cx="1443990" cy="698500"/>
          <wp:effectExtent l="0" t="0" r="3810" b="635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990" cy="698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DF9C3" w14:textId="77777777" w:rsidR="00034A38" w:rsidRDefault="00034A38">
    <w:pPr>
      <w:pStyle w:val="Koptekst"/>
    </w:pPr>
    <w:r>
      <w:t>Naam student: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285B743B"/>
    <w:multiLevelType w:val="hybridMultilevel"/>
    <w:tmpl w:val="80604324"/>
    <w:lvl w:ilvl="0" w:tplc="08130001">
      <w:start w:val="2018"/>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BAA52D0"/>
    <w:multiLevelType w:val="multilevel"/>
    <w:tmpl w:val="45B2275A"/>
    <w:numStyleLink w:val="111111"/>
  </w:abstractNum>
  <w:abstractNum w:abstractNumId="12" w15:restartNumberingAfterBreak="0">
    <w:nsid w:val="2DCE6C0A"/>
    <w:multiLevelType w:val="hybridMultilevel"/>
    <w:tmpl w:val="1EBC9866"/>
    <w:lvl w:ilvl="0" w:tplc="94F4CB8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5387484"/>
    <w:multiLevelType w:val="multilevel"/>
    <w:tmpl w:val="45B2275A"/>
    <w:numStyleLink w:val="111111"/>
  </w:abstractNum>
  <w:abstractNum w:abstractNumId="14" w15:restartNumberingAfterBreak="0">
    <w:nsid w:val="442B76C5"/>
    <w:multiLevelType w:val="hybridMultilevel"/>
    <w:tmpl w:val="45FAFA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4CD382F"/>
    <w:multiLevelType w:val="multilevel"/>
    <w:tmpl w:val="45B2275A"/>
    <w:numStyleLink w:val="111111"/>
  </w:abstractNum>
  <w:abstractNum w:abstractNumId="16" w15:restartNumberingAfterBreak="0">
    <w:nsid w:val="4939634F"/>
    <w:multiLevelType w:val="hybridMultilevel"/>
    <w:tmpl w:val="308842E4"/>
    <w:lvl w:ilvl="0" w:tplc="2A8476F6">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ED055D0"/>
    <w:multiLevelType w:val="multilevel"/>
    <w:tmpl w:val="45B2275A"/>
    <w:numStyleLink w:val="111111"/>
  </w:abstractNum>
  <w:abstractNum w:abstractNumId="18" w15:restartNumberingAfterBreak="0">
    <w:nsid w:val="512A7EA3"/>
    <w:multiLevelType w:val="multilevel"/>
    <w:tmpl w:val="FD1EF1F0"/>
    <w:styleLink w:val="Artikelsectie"/>
    <w:lvl w:ilvl="0">
      <w:start w:val="1"/>
      <w:numFmt w:val="upperRoman"/>
      <w:lvlText w:val="Hoofdstuk %1."/>
      <w:lvlJc w:val="left"/>
      <w:pPr>
        <w:tabs>
          <w:tab w:val="num" w:pos="1080"/>
        </w:tabs>
        <w:ind w:left="0" w:firstLine="0"/>
      </w:pPr>
      <w:rPr>
        <w:rFonts w:hint="default"/>
      </w:rPr>
    </w:lvl>
    <w:lvl w:ilvl="1">
      <w:start w:val="1"/>
      <w:numFmt w:val="decimalZero"/>
      <w:isLgl/>
      <w:lvlText w:val="Art.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8284CDE"/>
    <w:multiLevelType w:val="hybridMultilevel"/>
    <w:tmpl w:val="726AD552"/>
    <w:lvl w:ilvl="0" w:tplc="23DE7DFC">
      <w:start w:val="2018"/>
      <w:numFmt w:val="bullet"/>
      <w:lvlText w:val=""/>
      <w:lvlJc w:val="left"/>
      <w:pPr>
        <w:ind w:left="1069" w:hanging="360"/>
      </w:pPr>
      <w:rPr>
        <w:rFonts w:ascii="Symbol" w:eastAsia="Times New Roman" w:hAnsi="Symbol" w:cs="Times New Roman" w:hint="default"/>
        <w:lang w:val="nl-NL"/>
      </w:rPr>
    </w:lvl>
    <w:lvl w:ilvl="1" w:tplc="08130003">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21" w15:restartNumberingAfterBreak="0">
    <w:nsid w:val="5B871BDC"/>
    <w:multiLevelType w:val="hybridMultilevel"/>
    <w:tmpl w:val="F2E495E8"/>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9A0B60"/>
    <w:multiLevelType w:val="hybridMultilevel"/>
    <w:tmpl w:val="116E2250"/>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1E13FA"/>
    <w:multiLevelType w:val="hybridMultilevel"/>
    <w:tmpl w:val="B0C4CF02"/>
    <w:lvl w:ilvl="0" w:tplc="E2487FA8">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5" w15:restartNumberingAfterBreak="0">
    <w:nsid w:val="6BBF4E41"/>
    <w:multiLevelType w:val="hybridMultilevel"/>
    <w:tmpl w:val="AD6818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C5554FB"/>
    <w:multiLevelType w:val="multilevel"/>
    <w:tmpl w:val="45B2275A"/>
    <w:numStyleLink w:val="111111"/>
  </w:abstractNum>
  <w:abstractNum w:abstractNumId="27" w15:restartNumberingAfterBreak="0">
    <w:nsid w:val="756027C2"/>
    <w:multiLevelType w:val="hybridMultilevel"/>
    <w:tmpl w:val="EC7289C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num w:numId="1">
    <w:abstractNumId w:val="24"/>
  </w:num>
  <w:num w:numId="2">
    <w:abstractNumId w:val="19"/>
  </w:num>
  <w:num w:numId="3">
    <w:abstractNumId w:val="1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1"/>
  </w:num>
  <w:num w:numId="17">
    <w:abstractNumId w:val="17"/>
  </w:num>
  <w:num w:numId="18">
    <w:abstractNumId w:val="26"/>
  </w:num>
  <w:num w:numId="19">
    <w:abstractNumId w:val="15"/>
  </w:num>
  <w:num w:numId="20">
    <w:abstractNumId w:val="22"/>
  </w:num>
  <w:num w:numId="21">
    <w:abstractNumId w:val="21"/>
  </w:num>
  <w:num w:numId="22">
    <w:abstractNumId w:val="14"/>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27"/>
  </w:num>
  <w:num w:numId="28">
    <w:abstractNumId w:val="12"/>
  </w:num>
  <w:num w:numId="29">
    <w:abstractNumId w:val="15"/>
  </w:num>
  <w:num w:numId="30">
    <w:abstractNumId w:val="15"/>
  </w:num>
  <w:num w:numId="31">
    <w:abstractNumId w:val="16"/>
  </w:num>
  <w:num w:numId="32">
    <w:abstractNumId w:val="10"/>
  </w:num>
  <w:num w:numId="33">
    <w:abstractNumId w:val="2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09"/>
  <w:hyphenationZone w:val="425"/>
  <w:drawingGridHorizontalSpacing w:val="100"/>
  <w:displayHorizontalDrawingGridEvery w:val="2"/>
  <w:displayVerticalDrawingGridEvery w:val="2"/>
  <w:doNotShadeFormData/>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40"/>
    <w:rsid w:val="00001628"/>
    <w:rsid w:val="00004629"/>
    <w:rsid w:val="000047FF"/>
    <w:rsid w:val="0000719A"/>
    <w:rsid w:val="000071DF"/>
    <w:rsid w:val="000135C1"/>
    <w:rsid w:val="00017BF4"/>
    <w:rsid w:val="00020FCE"/>
    <w:rsid w:val="000262A5"/>
    <w:rsid w:val="00031516"/>
    <w:rsid w:val="00034A38"/>
    <w:rsid w:val="00034D3A"/>
    <w:rsid w:val="00040289"/>
    <w:rsid w:val="00041D84"/>
    <w:rsid w:val="0005122A"/>
    <w:rsid w:val="00055B96"/>
    <w:rsid w:val="0005664C"/>
    <w:rsid w:val="000619A6"/>
    <w:rsid w:val="0006338C"/>
    <w:rsid w:val="00063454"/>
    <w:rsid w:val="00071C7F"/>
    <w:rsid w:val="000766E6"/>
    <w:rsid w:val="00083782"/>
    <w:rsid w:val="0008630C"/>
    <w:rsid w:val="000864DB"/>
    <w:rsid w:val="00086D1D"/>
    <w:rsid w:val="00086DFA"/>
    <w:rsid w:val="00090ED5"/>
    <w:rsid w:val="000931A8"/>
    <w:rsid w:val="00093EDC"/>
    <w:rsid w:val="00094976"/>
    <w:rsid w:val="00095A1E"/>
    <w:rsid w:val="000B3ABF"/>
    <w:rsid w:val="000C6214"/>
    <w:rsid w:val="000C7E79"/>
    <w:rsid w:val="000D0A1B"/>
    <w:rsid w:val="000D3089"/>
    <w:rsid w:val="000E1072"/>
    <w:rsid w:val="000E2858"/>
    <w:rsid w:val="000E350C"/>
    <w:rsid w:val="000E39BD"/>
    <w:rsid w:val="000F169E"/>
    <w:rsid w:val="000F4709"/>
    <w:rsid w:val="00101BFB"/>
    <w:rsid w:val="00107322"/>
    <w:rsid w:val="00107D85"/>
    <w:rsid w:val="00110D0B"/>
    <w:rsid w:val="0011122E"/>
    <w:rsid w:val="00112825"/>
    <w:rsid w:val="00115591"/>
    <w:rsid w:val="00121DE1"/>
    <w:rsid w:val="00124ECC"/>
    <w:rsid w:val="00134832"/>
    <w:rsid w:val="001440BA"/>
    <w:rsid w:val="00144B42"/>
    <w:rsid w:val="0015466C"/>
    <w:rsid w:val="00157013"/>
    <w:rsid w:val="00162A66"/>
    <w:rsid w:val="00166032"/>
    <w:rsid w:val="00173E02"/>
    <w:rsid w:val="00175212"/>
    <w:rsid w:val="00183EC2"/>
    <w:rsid w:val="0018600C"/>
    <w:rsid w:val="00192426"/>
    <w:rsid w:val="00193504"/>
    <w:rsid w:val="00194562"/>
    <w:rsid w:val="001A29D0"/>
    <w:rsid w:val="001A6603"/>
    <w:rsid w:val="001A76E5"/>
    <w:rsid w:val="001B2F63"/>
    <w:rsid w:val="001B4294"/>
    <w:rsid w:val="001B430C"/>
    <w:rsid w:val="001B554D"/>
    <w:rsid w:val="001C1AA2"/>
    <w:rsid w:val="001C2D44"/>
    <w:rsid w:val="001C4DF4"/>
    <w:rsid w:val="001C66C9"/>
    <w:rsid w:val="001C6A19"/>
    <w:rsid w:val="001C7A18"/>
    <w:rsid w:val="001D3524"/>
    <w:rsid w:val="001D360B"/>
    <w:rsid w:val="001D6EB3"/>
    <w:rsid w:val="001E4E8C"/>
    <w:rsid w:val="001E6D5D"/>
    <w:rsid w:val="001F216B"/>
    <w:rsid w:val="001F3BD5"/>
    <w:rsid w:val="001F3E86"/>
    <w:rsid w:val="001F6747"/>
    <w:rsid w:val="001F6CC2"/>
    <w:rsid w:val="001F7963"/>
    <w:rsid w:val="001F7F52"/>
    <w:rsid w:val="00202309"/>
    <w:rsid w:val="00204E5E"/>
    <w:rsid w:val="00214BF3"/>
    <w:rsid w:val="002218F7"/>
    <w:rsid w:val="00232D99"/>
    <w:rsid w:val="00232DD2"/>
    <w:rsid w:val="002333B1"/>
    <w:rsid w:val="00235D58"/>
    <w:rsid w:val="00237FED"/>
    <w:rsid w:val="00242F56"/>
    <w:rsid w:val="00245443"/>
    <w:rsid w:val="0024614D"/>
    <w:rsid w:val="00246BE3"/>
    <w:rsid w:val="00257762"/>
    <w:rsid w:val="00262A89"/>
    <w:rsid w:val="002672D9"/>
    <w:rsid w:val="00267379"/>
    <w:rsid w:val="00282D77"/>
    <w:rsid w:val="0028791F"/>
    <w:rsid w:val="00291784"/>
    <w:rsid w:val="002918F1"/>
    <w:rsid w:val="00292D90"/>
    <w:rsid w:val="00296FFC"/>
    <w:rsid w:val="002A2800"/>
    <w:rsid w:val="002A4B7A"/>
    <w:rsid w:val="002A50AF"/>
    <w:rsid w:val="002A6635"/>
    <w:rsid w:val="002A6E57"/>
    <w:rsid w:val="002B1FE6"/>
    <w:rsid w:val="002B315D"/>
    <w:rsid w:val="002B324C"/>
    <w:rsid w:val="002B3775"/>
    <w:rsid w:val="002B4654"/>
    <w:rsid w:val="002B7C92"/>
    <w:rsid w:val="002C0B3F"/>
    <w:rsid w:val="002C3DE0"/>
    <w:rsid w:val="002C7A50"/>
    <w:rsid w:val="002D1191"/>
    <w:rsid w:val="002D22BC"/>
    <w:rsid w:val="002D4C00"/>
    <w:rsid w:val="002E3113"/>
    <w:rsid w:val="002E3289"/>
    <w:rsid w:val="002E74B3"/>
    <w:rsid w:val="002F05B9"/>
    <w:rsid w:val="002F1460"/>
    <w:rsid w:val="002F2D68"/>
    <w:rsid w:val="003032F6"/>
    <w:rsid w:val="00304E2F"/>
    <w:rsid w:val="003076E2"/>
    <w:rsid w:val="00312582"/>
    <w:rsid w:val="0031566D"/>
    <w:rsid w:val="00316274"/>
    <w:rsid w:val="00320641"/>
    <w:rsid w:val="0032181E"/>
    <w:rsid w:val="003226C2"/>
    <w:rsid w:val="00324081"/>
    <w:rsid w:val="0032676B"/>
    <w:rsid w:val="00330510"/>
    <w:rsid w:val="00330831"/>
    <w:rsid w:val="00341786"/>
    <w:rsid w:val="003417C4"/>
    <w:rsid w:val="0034221A"/>
    <w:rsid w:val="00346E6C"/>
    <w:rsid w:val="0034753B"/>
    <w:rsid w:val="003559F4"/>
    <w:rsid w:val="003617D8"/>
    <w:rsid w:val="00372BD0"/>
    <w:rsid w:val="0037308C"/>
    <w:rsid w:val="00373706"/>
    <w:rsid w:val="00374390"/>
    <w:rsid w:val="00381BC6"/>
    <w:rsid w:val="00382E3F"/>
    <w:rsid w:val="0038532A"/>
    <w:rsid w:val="00391D59"/>
    <w:rsid w:val="00392C78"/>
    <w:rsid w:val="00392E30"/>
    <w:rsid w:val="003957FD"/>
    <w:rsid w:val="003978A2"/>
    <w:rsid w:val="003A371D"/>
    <w:rsid w:val="003A4F94"/>
    <w:rsid w:val="003B2827"/>
    <w:rsid w:val="003C055D"/>
    <w:rsid w:val="003C1037"/>
    <w:rsid w:val="003C1115"/>
    <w:rsid w:val="003C5ADC"/>
    <w:rsid w:val="003E6D58"/>
    <w:rsid w:val="003F094D"/>
    <w:rsid w:val="003F1C9B"/>
    <w:rsid w:val="003F1F8F"/>
    <w:rsid w:val="003F2B83"/>
    <w:rsid w:val="003F45F7"/>
    <w:rsid w:val="003F5F11"/>
    <w:rsid w:val="00401E90"/>
    <w:rsid w:val="00406B14"/>
    <w:rsid w:val="00413840"/>
    <w:rsid w:val="00416114"/>
    <w:rsid w:val="00425F9E"/>
    <w:rsid w:val="004270C8"/>
    <w:rsid w:val="004314EF"/>
    <w:rsid w:val="0043411C"/>
    <w:rsid w:val="00434973"/>
    <w:rsid w:val="004358F2"/>
    <w:rsid w:val="00436B5E"/>
    <w:rsid w:val="00437C6F"/>
    <w:rsid w:val="00441B1D"/>
    <w:rsid w:val="00443086"/>
    <w:rsid w:val="004435F6"/>
    <w:rsid w:val="0045096C"/>
    <w:rsid w:val="00451382"/>
    <w:rsid w:val="004521C4"/>
    <w:rsid w:val="0045352C"/>
    <w:rsid w:val="00454B75"/>
    <w:rsid w:val="00460CB3"/>
    <w:rsid w:val="00462E97"/>
    <w:rsid w:val="00464763"/>
    <w:rsid w:val="00464922"/>
    <w:rsid w:val="0047045B"/>
    <w:rsid w:val="00474CCB"/>
    <w:rsid w:val="00490E39"/>
    <w:rsid w:val="004923D4"/>
    <w:rsid w:val="004A0341"/>
    <w:rsid w:val="004A3370"/>
    <w:rsid w:val="004A363A"/>
    <w:rsid w:val="004B414E"/>
    <w:rsid w:val="004B70E0"/>
    <w:rsid w:val="004C3E67"/>
    <w:rsid w:val="004C6EAD"/>
    <w:rsid w:val="004D038C"/>
    <w:rsid w:val="004D1349"/>
    <w:rsid w:val="004E14F7"/>
    <w:rsid w:val="004E2C6F"/>
    <w:rsid w:val="004F63AE"/>
    <w:rsid w:val="0050254C"/>
    <w:rsid w:val="005126E9"/>
    <w:rsid w:val="00513B54"/>
    <w:rsid w:val="00513EE5"/>
    <w:rsid w:val="00514CCF"/>
    <w:rsid w:val="005156E8"/>
    <w:rsid w:val="00523344"/>
    <w:rsid w:val="005236EB"/>
    <w:rsid w:val="00525C8A"/>
    <w:rsid w:val="0052795B"/>
    <w:rsid w:val="00533645"/>
    <w:rsid w:val="0053678E"/>
    <w:rsid w:val="00540042"/>
    <w:rsid w:val="0054165B"/>
    <w:rsid w:val="00543F1C"/>
    <w:rsid w:val="00550B62"/>
    <w:rsid w:val="00552C99"/>
    <w:rsid w:val="00553052"/>
    <w:rsid w:val="00560C7A"/>
    <w:rsid w:val="00560D7B"/>
    <w:rsid w:val="00561934"/>
    <w:rsid w:val="00561B38"/>
    <w:rsid w:val="005644BF"/>
    <w:rsid w:val="005662BE"/>
    <w:rsid w:val="005728A1"/>
    <w:rsid w:val="005737C4"/>
    <w:rsid w:val="005817CA"/>
    <w:rsid w:val="00587EAC"/>
    <w:rsid w:val="0059135A"/>
    <w:rsid w:val="005913E7"/>
    <w:rsid w:val="005942A8"/>
    <w:rsid w:val="005953D0"/>
    <w:rsid w:val="005A3AAE"/>
    <w:rsid w:val="005A445D"/>
    <w:rsid w:val="005A47C5"/>
    <w:rsid w:val="005A6AE7"/>
    <w:rsid w:val="005A7F7E"/>
    <w:rsid w:val="005B0204"/>
    <w:rsid w:val="005B2E96"/>
    <w:rsid w:val="005B4F5F"/>
    <w:rsid w:val="005B6392"/>
    <w:rsid w:val="005B6A63"/>
    <w:rsid w:val="005B752C"/>
    <w:rsid w:val="005B7A5F"/>
    <w:rsid w:val="005B7C26"/>
    <w:rsid w:val="005C5F77"/>
    <w:rsid w:val="005D1ADE"/>
    <w:rsid w:val="005E0BEF"/>
    <w:rsid w:val="005E1506"/>
    <w:rsid w:val="005E1B97"/>
    <w:rsid w:val="005F1488"/>
    <w:rsid w:val="005F7635"/>
    <w:rsid w:val="005F7639"/>
    <w:rsid w:val="00604EFB"/>
    <w:rsid w:val="00606106"/>
    <w:rsid w:val="00606394"/>
    <w:rsid w:val="006103DF"/>
    <w:rsid w:val="00613487"/>
    <w:rsid w:val="006267A5"/>
    <w:rsid w:val="0063072E"/>
    <w:rsid w:val="0063134B"/>
    <w:rsid w:val="006355A8"/>
    <w:rsid w:val="00635F31"/>
    <w:rsid w:val="0064137E"/>
    <w:rsid w:val="00642273"/>
    <w:rsid w:val="00643819"/>
    <w:rsid w:val="0064659A"/>
    <w:rsid w:val="00650000"/>
    <w:rsid w:val="00652420"/>
    <w:rsid w:val="00653B0B"/>
    <w:rsid w:val="00654B3C"/>
    <w:rsid w:val="00656B97"/>
    <w:rsid w:val="00666459"/>
    <w:rsid w:val="006716AE"/>
    <w:rsid w:val="00673F39"/>
    <w:rsid w:val="00675194"/>
    <w:rsid w:val="0067569A"/>
    <w:rsid w:val="006767D6"/>
    <w:rsid w:val="006812EB"/>
    <w:rsid w:val="006846D3"/>
    <w:rsid w:val="00692850"/>
    <w:rsid w:val="00694E26"/>
    <w:rsid w:val="006950DC"/>
    <w:rsid w:val="00695C15"/>
    <w:rsid w:val="006A5B0D"/>
    <w:rsid w:val="006A613D"/>
    <w:rsid w:val="006B28D6"/>
    <w:rsid w:val="006B311C"/>
    <w:rsid w:val="006D0202"/>
    <w:rsid w:val="006D0754"/>
    <w:rsid w:val="006D2A70"/>
    <w:rsid w:val="006D4EB3"/>
    <w:rsid w:val="006D7315"/>
    <w:rsid w:val="006E10D7"/>
    <w:rsid w:val="006E14BF"/>
    <w:rsid w:val="006E74DE"/>
    <w:rsid w:val="006E7F8F"/>
    <w:rsid w:val="006F005F"/>
    <w:rsid w:val="006F062F"/>
    <w:rsid w:val="006F0BDD"/>
    <w:rsid w:val="006F3348"/>
    <w:rsid w:val="006F4EEE"/>
    <w:rsid w:val="006F54D4"/>
    <w:rsid w:val="006F617D"/>
    <w:rsid w:val="00702EF0"/>
    <w:rsid w:val="00704B30"/>
    <w:rsid w:val="007059C6"/>
    <w:rsid w:val="00705C98"/>
    <w:rsid w:val="00710ABE"/>
    <w:rsid w:val="0071409D"/>
    <w:rsid w:val="00714601"/>
    <w:rsid w:val="00725C22"/>
    <w:rsid w:val="00727B6E"/>
    <w:rsid w:val="00731BAB"/>
    <w:rsid w:val="00732F3E"/>
    <w:rsid w:val="00734492"/>
    <w:rsid w:val="0073649A"/>
    <w:rsid w:val="007444BB"/>
    <w:rsid w:val="0074741D"/>
    <w:rsid w:val="00747883"/>
    <w:rsid w:val="00751199"/>
    <w:rsid w:val="00752293"/>
    <w:rsid w:val="0075318B"/>
    <w:rsid w:val="007532C7"/>
    <w:rsid w:val="00754F78"/>
    <w:rsid w:val="00757221"/>
    <w:rsid w:val="00760415"/>
    <w:rsid w:val="0076405E"/>
    <w:rsid w:val="007753D9"/>
    <w:rsid w:val="00782079"/>
    <w:rsid w:val="00783B8B"/>
    <w:rsid w:val="00786ACD"/>
    <w:rsid w:val="00787B6B"/>
    <w:rsid w:val="00790865"/>
    <w:rsid w:val="00793D2B"/>
    <w:rsid w:val="00795696"/>
    <w:rsid w:val="00795AC4"/>
    <w:rsid w:val="007A3A04"/>
    <w:rsid w:val="007A6E1E"/>
    <w:rsid w:val="007B1EDF"/>
    <w:rsid w:val="007B27ED"/>
    <w:rsid w:val="007B44A3"/>
    <w:rsid w:val="007C06E5"/>
    <w:rsid w:val="007D0F9E"/>
    <w:rsid w:val="007D152E"/>
    <w:rsid w:val="007E2D90"/>
    <w:rsid w:val="007E6D5A"/>
    <w:rsid w:val="007E71D1"/>
    <w:rsid w:val="007F2745"/>
    <w:rsid w:val="00801380"/>
    <w:rsid w:val="00802F78"/>
    <w:rsid w:val="00805B6D"/>
    <w:rsid w:val="00807869"/>
    <w:rsid w:val="00807B07"/>
    <w:rsid w:val="008122BE"/>
    <w:rsid w:val="008171A7"/>
    <w:rsid w:val="00824973"/>
    <w:rsid w:val="008255A4"/>
    <w:rsid w:val="00827920"/>
    <w:rsid w:val="00827DD0"/>
    <w:rsid w:val="008304A0"/>
    <w:rsid w:val="0083606B"/>
    <w:rsid w:val="00843AF6"/>
    <w:rsid w:val="00853D76"/>
    <w:rsid w:val="00857124"/>
    <w:rsid w:val="00862728"/>
    <w:rsid w:val="008674BC"/>
    <w:rsid w:val="00872CFA"/>
    <w:rsid w:val="008759FC"/>
    <w:rsid w:val="0088097C"/>
    <w:rsid w:val="00882D51"/>
    <w:rsid w:val="008836CD"/>
    <w:rsid w:val="0088637F"/>
    <w:rsid w:val="00895CA6"/>
    <w:rsid w:val="008A0620"/>
    <w:rsid w:val="008A409E"/>
    <w:rsid w:val="008A6007"/>
    <w:rsid w:val="008A78DC"/>
    <w:rsid w:val="008B2F16"/>
    <w:rsid w:val="008B6A7F"/>
    <w:rsid w:val="008B75D5"/>
    <w:rsid w:val="008C0949"/>
    <w:rsid w:val="008C0C02"/>
    <w:rsid w:val="008C2F27"/>
    <w:rsid w:val="008C7576"/>
    <w:rsid w:val="008D0F1C"/>
    <w:rsid w:val="008D5C1A"/>
    <w:rsid w:val="008D6EE9"/>
    <w:rsid w:val="008D7CAF"/>
    <w:rsid w:val="008E010F"/>
    <w:rsid w:val="008E1124"/>
    <w:rsid w:val="008E2EF0"/>
    <w:rsid w:val="008F06DD"/>
    <w:rsid w:val="008F0C55"/>
    <w:rsid w:val="008F1C40"/>
    <w:rsid w:val="008F35E9"/>
    <w:rsid w:val="008F6F6B"/>
    <w:rsid w:val="00903CC0"/>
    <w:rsid w:val="00907236"/>
    <w:rsid w:val="00920C37"/>
    <w:rsid w:val="00922487"/>
    <w:rsid w:val="00923B81"/>
    <w:rsid w:val="00923DF5"/>
    <w:rsid w:val="0092562B"/>
    <w:rsid w:val="009269AC"/>
    <w:rsid w:val="009328BE"/>
    <w:rsid w:val="009330A2"/>
    <w:rsid w:val="0093678F"/>
    <w:rsid w:val="00937E4C"/>
    <w:rsid w:val="009403CB"/>
    <w:rsid w:val="00940912"/>
    <w:rsid w:val="0094096E"/>
    <w:rsid w:val="00942886"/>
    <w:rsid w:val="0094713B"/>
    <w:rsid w:val="0095159D"/>
    <w:rsid w:val="00960C1C"/>
    <w:rsid w:val="00964953"/>
    <w:rsid w:val="009706A0"/>
    <w:rsid w:val="0097345B"/>
    <w:rsid w:val="00976164"/>
    <w:rsid w:val="0098015A"/>
    <w:rsid w:val="0099271D"/>
    <w:rsid w:val="00993700"/>
    <w:rsid w:val="009A1EC4"/>
    <w:rsid w:val="009A27E7"/>
    <w:rsid w:val="009B041F"/>
    <w:rsid w:val="009B064C"/>
    <w:rsid w:val="009B37F4"/>
    <w:rsid w:val="009B5EB7"/>
    <w:rsid w:val="009C0CDF"/>
    <w:rsid w:val="009C5BAD"/>
    <w:rsid w:val="009C7B04"/>
    <w:rsid w:val="009D3769"/>
    <w:rsid w:val="009D430D"/>
    <w:rsid w:val="009D7BED"/>
    <w:rsid w:val="009E21CA"/>
    <w:rsid w:val="009E287C"/>
    <w:rsid w:val="009F2C6C"/>
    <w:rsid w:val="009F32F5"/>
    <w:rsid w:val="009F5625"/>
    <w:rsid w:val="009F5ACD"/>
    <w:rsid w:val="00A01D72"/>
    <w:rsid w:val="00A0432E"/>
    <w:rsid w:val="00A0435A"/>
    <w:rsid w:val="00A07132"/>
    <w:rsid w:val="00A162B1"/>
    <w:rsid w:val="00A24532"/>
    <w:rsid w:val="00A32564"/>
    <w:rsid w:val="00A42ADC"/>
    <w:rsid w:val="00A459A2"/>
    <w:rsid w:val="00A4674B"/>
    <w:rsid w:val="00A46B79"/>
    <w:rsid w:val="00A50533"/>
    <w:rsid w:val="00A5201F"/>
    <w:rsid w:val="00A5578C"/>
    <w:rsid w:val="00A63571"/>
    <w:rsid w:val="00A63D47"/>
    <w:rsid w:val="00A64B2E"/>
    <w:rsid w:val="00A66BBA"/>
    <w:rsid w:val="00A67D67"/>
    <w:rsid w:val="00A71713"/>
    <w:rsid w:val="00A72480"/>
    <w:rsid w:val="00A740B6"/>
    <w:rsid w:val="00A7632B"/>
    <w:rsid w:val="00A902E0"/>
    <w:rsid w:val="00A913A8"/>
    <w:rsid w:val="00A92C5F"/>
    <w:rsid w:val="00A95D15"/>
    <w:rsid w:val="00A95D7E"/>
    <w:rsid w:val="00A962C9"/>
    <w:rsid w:val="00AA136F"/>
    <w:rsid w:val="00AA442D"/>
    <w:rsid w:val="00AB0E70"/>
    <w:rsid w:val="00AB1676"/>
    <w:rsid w:val="00AC07B8"/>
    <w:rsid w:val="00AC420E"/>
    <w:rsid w:val="00AC4EAD"/>
    <w:rsid w:val="00AC7E6C"/>
    <w:rsid w:val="00AD090D"/>
    <w:rsid w:val="00AD3AE1"/>
    <w:rsid w:val="00AE36E7"/>
    <w:rsid w:val="00AE53EC"/>
    <w:rsid w:val="00AE73D8"/>
    <w:rsid w:val="00AE7728"/>
    <w:rsid w:val="00AF0971"/>
    <w:rsid w:val="00AF409A"/>
    <w:rsid w:val="00B0257C"/>
    <w:rsid w:val="00B02BFE"/>
    <w:rsid w:val="00B0338A"/>
    <w:rsid w:val="00B13276"/>
    <w:rsid w:val="00B14043"/>
    <w:rsid w:val="00B14BC4"/>
    <w:rsid w:val="00B20D50"/>
    <w:rsid w:val="00B251AE"/>
    <w:rsid w:val="00B272AD"/>
    <w:rsid w:val="00B30501"/>
    <w:rsid w:val="00B31B4C"/>
    <w:rsid w:val="00B34345"/>
    <w:rsid w:val="00B4096E"/>
    <w:rsid w:val="00B447C9"/>
    <w:rsid w:val="00B554CB"/>
    <w:rsid w:val="00B55A16"/>
    <w:rsid w:val="00B600D3"/>
    <w:rsid w:val="00B65AEA"/>
    <w:rsid w:val="00B67900"/>
    <w:rsid w:val="00B70689"/>
    <w:rsid w:val="00B71979"/>
    <w:rsid w:val="00B72ACD"/>
    <w:rsid w:val="00B83CDE"/>
    <w:rsid w:val="00B84C18"/>
    <w:rsid w:val="00B86C9B"/>
    <w:rsid w:val="00B91F1A"/>
    <w:rsid w:val="00B94A42"/>
    <w:rsid w:val="00BA65D9"/>
    <w:rsid w:val="00BB45A6"/>
    <w:rsid w:val="00BB5AA0"/>
    <w:rsid w:val="00BC6543"/>
    <w:rsid w:val="00BD0F0E"/>
    <w:rsid w:val="00BD18ED"/>
    <w:rsid w:val="00BD4C29"/>
    <w:rsid w:val="00BD69FB"/>
    <w:rsid w:val="00BD728C"/>
    <w:rsid w:val="00BD7957"/>
    <w:rsid w:val="00BE7F98"/>
    <w:rsid w:val="00BF021D"/>
    <w:rsid w:val="00BF6077"/>
    <w:rsid w:val="00C10499"/>
    <w:rsid w:val="00C10875"/>
    <w:rsid w:val="00C108C5"/>
    <w:rsid w:val="00C1184E"/>
    <w:rsid w:val="00C15569"/>
    <w:rsid w:val="00C161B3"/>
    <w:rsid w:val="00C202DF"/>
    <w:rsid w:val="00C20434"/>
    <w:rsid w:val="00C20EE4"/>
    <w:rsid w:val="00C213F7"/>
    <w:rsid w:val="00C25154"/>
    <w:rsid w:val="00C26F03"/>
    <w:rsid w:val="00C309B2"/>
    <w:rsid w:val="00C318B9"/>
    <w:rsid w:val="00C31986"/>
    <w:rsid w:val="00C32E74"/>
    <w:rsid w:val="00C419E3"/>
    <w:rsid w:val="00C4282B"/>
    <w:rsid w:val="00C46524"/>
    <w:rsid w:val="00C50812"/>
    <w:rsid w:val="00C611C8"/>
    <w:rsid w:val="00C72437"/>
    <w:rsid w:val="00C74394"/>
    <w:rsid w:val="00C82309"/>
    <w:rsid w:val="00C83F9A"/>
    <w:rsid w:val="00C84B94"/>
    <w:rsid w:val="00C93028"/>
    <w:rsid w:val="00C93C80"/>
    <w:rsid w:val="00C95228"/>
    <w:rsid w:val="00C97DEF"/>
    <w:rsid w:val="00CA04CE"/>
    <w:rsid w:val="00CA19DF"/>
    <w:rsid w:val="00CA421F"/>
    <w:rsid w:val="00CA4A72"/>
    <w:rsid w:val="00CC3CA1"/>
    <w:rsid w:val="00CC4C59"/>
    <w:rsid w:val="00CC772B"/>
    <w:rsid w:val="00CD2500"/>
    <w:rsid w:val="00CE1C51"/>
    <w:rsid w:val="00CE3335"/>
    <w:rsid w:val="00CE5120"/>
    <w:rsid w:val="00CF2263"/>
    <w:rsid w:val="00CF52D3"/>
    <w:rsid w:val="00CF7328"/>
    <w:rsid w:val="00D00174"/>
    <w:rsid w:val="00D010E4"/>
    <w:rsid w:val="00D03F23"/>
    <w:rsid w:val="00D060D8"/>
    <w:rsid w:val="00D063D6"/>
    <w:rsid w:val="00D11EE7"/>
    <w:rsid w:val="00D12D7F"/>
    <w:rsid w:val="00D17A52"/>
    <w:rsid w:val="00D21D32"/>
    <w:rsid w:val="00D27E5C"/>
    <w:rsid w:val="00D4021C"/>
    <w:rsid w:val="00D41B7B"/>
    <w:rsid w:val="00D4265A"/>
    <w:rsid w:val="00D434ED"/>
    <w:rsid w:val="00D45B4E"/>
    <w:rsid w:val="00D47566"/>
    <w:rsid w:val="00D50950"/>
    <w:rsid w:val="00D528AA"/>
    <w:rsid w:val="00D669DF"/>
    <w:rsid w:val="00D66E14"/>
    <w:rsid w:val="00D673E2"/>
    <w:rsid w:val="00D67615"/>
    <w:rsid w:val="00D71E0F"/>
    <w:rsid w:val="00D728FF"/>
    <w:rsid w:val="00D739EB"/>
    <w:rsid w:val="00D73A48"/>
    <w:rsid w:val="00D750F8"/>
    <w:rsid w:val="00D7566D"/>
    <w:rsid w:val="00D866D9"/>
    <w:rsid w:val="00D97DDA"/>
    <w:rsid w:val="00DA722B"/>
    <w:rsid w:val="00DB05E9"/>
    <w:rsid w:val="00DC44A0"/>
    <w:rsid w:val="00DD1C33"/>
    <w:rsid w:val="00DD3DE2"/>
    <w:rsid w:val="00DD3EFF"/>
    <w:rsid w:val="00DD7AE1"/>
    <w:rsid w:val="00DE11E1"/>
    <w:rsid w:val="00DE122D"/>
    <w:rsid w:val="00DE2D04"/>
    <w:rsid w:val="00DE2EC6"/>
    <w:rsid w:val="00DE46B1"/>
    <w:rsid w:val="00DE592A"/>
    <w:rsid w:val="00DF006F"/>
    <w:rsid w:val="00DF7EB2"/>
    <w:rsid w:val="00E001B4"/>
    <w:rsid w:val="00E0678D"/>
    <w:rsid w:val="00E23478"/>
    <w:rsid w:val="00E275DC"/>
    <w:rsid w:val="00E325D0"/>
    <w:rsid w:val="00E34745"/>
    <w:rsid w:val="00E36BA7"/>
    <w:rsid w:val="00E422B0"/>
    <w:rsid w:val="00E4460F"/>
    <w:rsid w:val="00E44A62"/>
    <w:rsid w:val="00E479B1"/>
    <w:rsid w:val="00E52864"/>
    <w:rsid w:val="00E52C1C"/>
    <w:rsid w:val="00E5673D"/>
    <w:rsid w:val="00E573A7"/>
    <w:rsid w:val="00E62045"/>
    <w:rsid w:val="00E6365D"/>
    <w:rsid w:val="00E654D0"/>
    <w:rsid w:val="00E65DC2"/>
    <w:rsid w:val="00E673EF"/>
    <w:rsid w:val="00E727EF"/>
    <w:rsid w:val="00E73926"/>
    <w:rsid w:val="00E76790"/>
    <w:rsid w:val="00E76B97"/>
    <w:rsid w:val="00E80F56"/>
    <w:rsid w:val="00E82C19"/>
    <w:rsid w:val="00E8377B"/>
    <w:rsid w:val="00E842FF"/>
    <w:rsid w:val="00E84839"/>
    <w:rsid w:val="00E848E6"/>
    <w:rsid w:val="00E94124"/>
    <w:rsid w:val="00E961A2"/>
    <w:rsid w:val="00EA4AA9"/>
    <w:rsid w:val="00EA4FFA"/>
    <w:rsid w:val="00EA6FC8"/>
    <w:rsid w:val="00EB31D8"/>
    <w:rsid w:val="00EB4DE0"/>
    <w:rsid w:val="00EB6A3B"/>
    <w:rsid w:val="00EB711F"/>
    <w:rsid w:val="00EC3665"/>
    <w:rsid w:val="00EC437B"/>
    <w:rsid w:val="00ED009A"/>
    <w:rsid w:val="00ED7FEF"/>
    <w:rsid w:val="00EE32BD"/>
    <w:rsid w:val="00EF1DB1"/>
    <w:rsid w:val="00F00F9B"/>
    <w:rsid w:val="00F05E52"/>
    <w:rsid w:val="00F17BBC"/>
    <w:rsid w:val="00F20924"/>
    <w:rsid w:val="00F20BDD"/>
    <w:rsid w:val="00F21ACD"/>
    <w:rsid w:val="00F2443A"/>
    <w:rsid w:val="00F24FAD"/>
    <w:rsid w:val="00F26AF8"/>
    <w:rsid w:val="00F34380"/>
    <w:rsid w:val="00F3778E"/>
    <w:rsid w:val="00F37FB5"/>
    <w:rsid w:val="00F455CD"/>
    <w:rsid w:val="00F4799D"/>
    <w:rsid w:val="00F5224F"/>
    <w:rsid w:val="00F57E88"/>
    <w:rsid w:val="00F6018F"/>
    <w:rsid w:val="00F601C9"/>
    <w:rsid w:val="00F612F0"/>
    <w:rsid w:val="00F624C7"/>
    <w:rsid w:val="00F63C08"/>
    <w:rsid w:val="00F66F07"/>
    <w:rsid w:val="00F72CB7"/>
    <w:rsid w:val="00F914EF"/>
    <w:rsid w:val="00F92E13"/>
    <w:rsid w:val="00F969F0"/>
    <w:rsid w:val="00FA165E"/>
    <w:rsid w:val="00FA17C4"/>
    <w:rsid w:val="00FA76E5"/>
    <w:rsid w:val="00FA79D9"/>
    <w:rsid w:val="00FB0EBB"/>
    <w:rsid w:val="00FB7F95"/>
    <w:rsid w:val="00FC0BD1"/>
    <w:rsid w:val="00FC4C7A"/>
    <w:rsid w:val="00FC53BA"/>
    <w:rsid w:val="00FD6440"/>
    <w:rsid w:val="00FE3A0B"/>
    <w:rsid w:val="00FE51D8"/>
    <w:rsid w:val="00FE794A"/>
    <w:rsid w:val="00FF33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C8DF3"/>
  <w15:docId w15:val="{59C9CDED-2B2F-4541-A828-79F17D7F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F0971"/>
    <w:pPr>
      <w:spacing w:line="280" w:lineRule="atLeast"/>
    </w:pPr>
    <w:rPr>
      <w:rFonts w:ascii="Arial" w:hAnsi="Arial"/>
      <w:szCs w:val="24"/>
      <w:lang w:val="nl-NL" w:eastAsia="nl-NL"/>
    </w:rPr>
  </w:style>
  <w:style w:type="paragraph" w:styleId="Kop1">
    <w:name w:val="heading 1"/>
    <w:basedOn w:val="Standaard"/>
    <w:next w:val="Standaard"/>
    <w:qFormat/>
    <w:rsid w:val="00AF0971"/>
    <w:pPr>
      <w:keepNext/>
      <w:numPr>
        <w:numId w:val="19"/>
      </w:numPr>
      <w:spacing w:line="360" w:lineRule="auto"/>
      <w:outlineLvl w:val="0"/>
    </w:pPr>
    <w:rPr>
      <w:rFonts w:cs="Arial"/>
      <w:b/>
      <w:bCs/>
      <w:kern w:val="32"/>
      <w:sz w:val="28"/>
      <w:szCs w:val="26"/>
    </w:rPr>
  </w:style>
  <w:style w:type="paragraph" w:styleId="Kop2">
    <w:name w:val="heading 2"/>
    <w:basedOn w:val="Standaard"/>
    <w:next w:val="Standaard"/>
    <w:qFormat/>
    <w:rsid w:val="00AF0971"/>
    <w:pPr>
      <w:keepNext/>
      <w:numPr>
        <w:ilvl w:val="1"/>
        <w:numId w:val="19"/>
      </w:numPr>
      <w:spacing w:line="360" w:lineRule="auto"/>
      <w:outlineLvl w:val="1"/>
    </w:pPr>
    <w:rPr>
      <w:rFonts w:cs="Arial"/>
      <w:b/>
      <w:bCs/>
      <w:iCs/>
      <w:sz w:val="26"/>
      <w:szCs w:val="28"/>
    </w:rPr>
  </w:style>
  <w:style w:type="paragraph" w:styleId="Kop3">
    <w:name w:val="heading 3"/>
    <w:basedOn w:val="Standaard"/>
    <w:next w:val="Standaard"/>
    <w:qFormat/>
    <w:rsid w:val="00AF0971"/>
    <w:pPr>
      <w:keepNext/>
      <w:numPr>
        <w:ilvl w:val="2"/>
        <w:numId w:val="19"/>
      </w:numPr>
      <w:spacing w:line="360" w:lineRule="auto"/>
      <w:outlineLvl w:val="2"/>
    </w:pPr>
    <w:rPr>
      <w:rFonts w:cs="Arial"/>
      <w:b/>
      <w:bCs/>
      <w:sz w:val="24"/>
      <w:szCs w:val="26"/>
    </w:rPr>
  </w:style>
  <w:style w:type="paragraph" w:styleId="Kop4">
    <w:name w:val="heading 4"/>
    <w:basedOn w:val="Standaard"/>
    <w:next w:val="Standaard"/>
    <w:qFormat/>
    <w:rsid w:val="00AF0971"/>
    <w:pPr>
      <w:keepNext/>
      <w:numPr>
        <w:ilvl w:val="3"/>
        <w:numId w:val="19"/>
      </w:numPr>
      <w:spacing w:line="360" w:lineRule="auto"/>
      <w:outlineLvl w:val="3"/>
    </w:pPr>
    <w:rPr>
      <w:b/>
      <w:bCs/>
      <w:sz w:val="22"/>
      <w:szCs w:val="28"/>
    </w:rPr>
  </w:style>
  <w:style w:type="paragraph" w:styleId="Kop5">
    <w:name w:val="heading 5"/>
    <w:basedOn w:val="Standaard"/>
    <w:next w:val="Standaard"/>
    <w:rsid w:val="006F4EEE"/>
    <w:pPr>
      <w:numPr>
        <w:ilvl w:val="4"/>
        <w:numId w:val="4"/>
      </w:numPr>
      <w:spacing w:before="240" w:after="60"/>
      <w:outlineLvl w:val="4"/>
    </w:pPr>
    <w:rPr>
      <w:b/>
      <w:bCs/>
      <w:i/>
      <w:iCs/>
      <w:sz w:val="26"/>
      <w:szCs w:val="26"/>
    </w:rPr>
  </w:style>
  <w:style w:type="paragraph" w:styleId="Kop6">
    <w:name w:val="heading 6"/>
    <w:basedOn w:val="Standaard"/>
    <w:next w:val="Standaard"/>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semiHidden/>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semiHidden/>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semiHidden/>
    <w:rsid w:val="006F4EEE"/>
    <w:pPr>
      <w:numPr>
        <w:numId w:val="3"/>
      </w:numPr>
    </w:pPr>
  </w:style>
  <w:style w:type="paragraph" w:styleId="Plattetekst2">
    <w:name w:val="Body Text 2"/>
    <w:basedOn w:val="Standaard"/>
    <w:semiHidden/>
    <w:rsid w:val="006F4EEE"/>
    <w:pPr>
      <w:spacing w:after="320" w:line="320" w:lineRule="atLeast"/>
    </w:pPr>
  </w:style>
  <w:style w:type="character" w:styleId="Nadruk">
    <w:name w:val="Emphasis"/>
    <w:basedOn w:val="Standaardalinea-lettertype"/>
    <w:rsid w:val="006F4EEE"/>
    <w:rPr>
      <w:i/>
      <w:iCs/>
    </w:rPr>
  </w:style>
  <w:style w:type="paragraph" w:styleId="Voettekst">
    <w:name w:val="footer"/>
    <w:basedOn w:val="Standaard"/>
    <w:link w:val="VoettekstChar"/>
    <w:uiPriority w:val="99"/>
    <w:rsid w:val="00162A66"/>
    <w:pPr>
      <w:tabs>
        <w:tab w:val="right" w:pos="7938"/>
      </w:tabs>
    </w:pPr>
    <w:rPr>
      <w:sz w:val="14"/>
    </w:rPr>
  </w:style>
  <w:style w:type="paragraph" w:styleId="Koptekst">
    <w:name w:val="header"/>
    <w:basedOn w:val="Standaard"/>
    <w:link w:val="KoptekstChar"/>
    <w:uiPriority w:val="99"/>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qFormat/>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qFormat/>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rsid w:val="006F4EEE"/>
    <w:rPr>
      <w:b/>
      <w:bCs/>
    </w:rPr>
  </w:style>
  <w:style w:type="paragraph" w:styleId="Ondertitel">
    <w:name w:val="Subtitle"/>
    <w:basedOn w:val="Standaard"/>
    <w:link w:val="OndertitelChar"/>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semiHidden/>
    <w:rsid w:val="001F3BD5"/>
    <w:pPr>
      <w:tabs>
        <w:tab w:val="left" w:pos="1191"/>
        <w:tab w:val="right" w:pos="7938"/>
      </w:tabs>
      <w:spacing w:before="420"/>
      <w:contextualSpacing/>
    </w:pPr>
    <w:rPr>
      <w:b/>
      <w:noProof/>
      <w:position w:val="2"/>
      <w:sz w:val="24"/>
      <w:u w:color="999999"/>
      <w:lang w:val="nl-BE" w:eastAsia="nl-BE"/>
    </w:rPr>
  </w:style>
  <w:style w:type="paragraph" w:styleId="Inhopg2">
    <w:name w:val="toc 2"/>
    <w:basedOn w:val="Standaard"/>
    <w:next w:val="Standaard"/>
    <w:autoRedefine/>
    <w:semiHidden/>
    <w:rsid w:val="008A409E"/>
    <w:pPr>
      <w:tabs>
        <w:tab w:val="left" w:pos="1191"/>
        <w:tab w:val="right" w:pos="7938"/>
      </w:tabs>
      <w:spacing w:before="280"/>
    </w:pPr>
    <w:rPr>
      <w:b/>
      <w:noProof/>
      <w:szCs w:val="20"/>
      <w:u w:color="999999"/>
      <w:lang w:val="nl-BE" w:eastAsia="nl-BE"/>
    </w:rPr>
  </w:style>
  <w:style w:type="paragraph" w:styleId="Inhopg3">
    <w:name w:val="toc 3"/>
    <w:basedOn w:val="Standaard"/>
    <w:next w:val="Standaard"/>
    <w:autoRedefine/>
    <w:semiHidden/>
    <w:rsid w:val="00F20924"/>
    <w:pPr>
      <w:tabs>
        <w:tab w:val="left" w:pos="1191"/>
        <w:tab w:val="right" w:pos="7938"/>
      </w:tabs>
      <w:spacing w:before="70"/>
    </w:pPr>
    <w:rPr>
      <w:noProof/>
      <w:lang w:val="nl-BE" w:eastAsia="nl-BE"/>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tabs>
        <w:tab w:val="left" w:pos="1191"/>
        <w:tab w:val="right" w:pos="7938"/>
      </w:tabs>
    </w:pPr>
    <w:rPr>
      <w:noProof/>
      <w:lang w:val="nl-BE"/>
    </w:rPr>
  </w:style>
  <w:style w:type="paragraph" w:styleId="Inhopg5">
    <w:name w:val="toc 5"/>
    <w:basedOn w:val="Standaard"/>
    <w:next w:val="Standaard"/>
    <w:autoRedefine/>
    <w:semiHidden/>
    <w:rsid w:val="008A409E"/>
    <w:pPr>
      <w:tabs>
        <w:tab w:val="left" w:pos="1191"/>
        <w:tab w:val="right" w:pos="7938"/>
      </w:tabs>
    </w:pPr>
    <w:rPr>
      <w:noProof/>
      <w:lang w:val="nl-BE"/>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character" w:customStyle="1" w:styleId="OndertitelChar">
    <w:name w:val="Ondertitel Char"/>
    <w:basedOn w:val="Standaardalinea-lettertype"/>
    <w:link w:val="Ondertitel"/>
    <w:rsid w:val="00AF0971"/>
    <w:rPr>
      <w:rFonts w:ascii="Arial" w:hAnsi="Arial" w:cs="Arial"/>
      <w:sz w:val="32"/>
      <w:szCs w:val="24"/>
      <w:lang w:val="nl-NL" w:eastAsia="nl-NL"/>
    </w:rPr>
  </w:style>
  <w:style w:type="paragraph" w:customStyle="1" w:styleId="Standaard11ptn">
    <w:name w:val="Standaard 11ptn"/>
    <w:basedOn w:val="Standaard"/>
    <w:qFormat/>
    <w:rsid w:val="00AF0971"/>
    <w:rPr>
      <w:sz w:val="22"/>
    </w:rPr>
  </w:style>
  <w:style w:type="paragraph" w:customStyle="1" w:styleId="bestemmeling">
    <w:name w:val="bestemmeling"/>
    <w:basedOn w:val="Standaard"/>
    <w:rsid w:val="00C1184E"/>
    <w:pPr>
      <w:spacing w:line="216" w:lineRule="atLeast"/>
    </w:pPr>
  </w:style>
  <w:style w:type="paragraph" w:customStyle="1" w:styleId="basistekst">
    <w:name w:val="basistekst"/>
    <w:basedOn w:val="Standaard"/>
    <w:link w:val="basistekstChar"/>
    <w:rsid w:val="00C1184E"/>
    <w:pPr>
      <w:autoSpaceDE w:val="0"/>
      <w:autoSpaceDN w:val="0"/>
      <w:adjustRightInd w:val="0"/>
      <w:spacing w:before="120" w:after="120" w:line="220" w:lineRule="atLeast"/>
      <w:ind w:left="567"/>
      <w:jc w:val="both"/>
      <w:outlineLvl w:val="0"/>
    </w:pPr>
    <w:rPr>
      <w:szCs w:val="20"/>
    </w:rPr>
  </w:style>
  <w:style w:type="character" w:customStyle="1" w:styleId="basistekstChar">
    <w:name w:val="basistekst Char"/>
    <w:link w:val="basistekst"/>
    <w:rsid w:val="00C1184E"/>
    <w:rPr>
      <w:rFonts w:ascii="Arial" w:hAnsi="Arial"/>
      <w:lang w:val="nl-NL" w:eastAsia="nl-NL"/>
    </w:rPr>
  </w:style>
  <w:style w:type="paragraph" w:customStyle="1" w:styleId="StijlbestemmelingLinks025cmRegelafstandMinimaal215">
    <w:name w:val="Stijl bestemmeling + Links:  025 cm Regelafstand:  Minimaal 215 ..."/>
    <w:basedOn w:val="bestemmeling"/>
    <w:rsid w:val="00C1184E"/>
    <w:pPr>
      <w:spacing w:line="240" w:lineRule="atLeast"/>
      <w:ind w:left="142"/>
    </w:pPr>
    <w:rPr>
      <w:szCs w:val="20"/>
    </w:rPr>
  </w:style>
  <w:style w:type="paragraph" w:customStyle="1" w:styleId="StijlbestemmelingLinks-001cmRegelafstandMinimaal215">
    <w:name w:val="Stijl bestemmeling + Links:  -001 cm Regelafstand:  Minimaal 215..."/>
    <w:basedOn w:val="bestemmeling"/>
    <w:rsid w:val="00C1184E"/>
    <w:pPr>
      <w:spacing w:line="240" w:lineRule="atLeast"/>
      <w:ind w:left="-6"/>
    </w:pPr>
    <w:rPr>
      <w:szCs w:val="20"/>
    </w:rPr>
  </w:style>
  <w:style w:type="character" w:customStyle="1" w:styleId="KoptekstChar">
    <w:name w:val="Koptekst Char"/>
    <w:basedOn w:val="Standaardalinea-lettertype"/>
    <w:link w:val="Koptekst"/>
    <w:uiPriority w:val="99"/>
    <w:rsid w:val="00AE36E7"/>
    <w:rPr>
      <w:rFonts w:ascii="Arial" w:hAnsi="Arial"/>
      <w:szCs w:val="24"/>
      <w:lang w:val="nl-NL" w:eastAsia="nl-NL"/>
    </w:rPr>
  </w:style>
  <w:style w:type="character" w:customStyle="1" w:styleId="VoettekstChar">
    <w:name w:val="Voettekst Char"/>
    <w:basedOn w:val="Standaardalinea-lettertype"/>
    <w:link w:val="Voettekst"/>
    <w:uiPriority w:val="99"/>
    <w:rsid w:val="00AE36E7"/>
    <w:rPr>
      <w:rFonts w:ascii="Arial" w:hAnsi="Arial"/>
      <w:sz w:val="14"/>
      <w:szCs w:val="24"/>
      <w:lang w:val="nl-NL" w:eastAsia="nl-NL"/>
    </w:rPr>
  </w:style>
  <w:style w:type="paragraph" w:styleId="Lijstalinea">
    <w:name w:val="List Paragraph"/>
    <w:basedOn w:val="Standaard"/>
    <w:uiPriority w:val="34"/>
    <w:qFormat/>
    <w:rsid w:val="00C108C5"/>
    <w:pPr>
      <w:spacing w:after="160" w:line="259" w:lineRule="auto"/>
      <w:ind w:left="720"/>
      <w:contextualSpacing/>
    </w:pPr>
    <w:rPr>
      <w:rFonts w:asciiTheme="minorHAnsi" w:eastAsiaTheme="minorHAnsi" w:hAnsiTheme="minorHAnsi" w:cstheme="minorBidi"/>
      <w:sz w:val="22"/>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077363">
      <w:bodyDiv w:val="1"/>
      <w:marLeft w:val="0"/>
      <w:marRight w:val="0"/>
      <w:marTop w:val="0"/>
      <w:marBottom w:val="0"/>
      <w:divBdr>
        <w:top w:val="none" w:sz="0" w:space="0" w:color="auto"/>
        <w:left w:val="none" w:sz="0" w:space="0" w:color="auto"/>
        <w:bottom w:val="none" w:sz="0" w:space="0" w:color="auto"/>
        <w:right w:val="none" w:sz="0" w:space="0" w:color="auto"/>
      </w:divBdr>
      <w:divsChild>
        <w:div w:id="1454668467">
          <w:marLeft w:val="0"/>
          <w:marRight w:val="0"/>
          <w:marTop w:val="0"/>
          <w:marBottom w:val="0"/>
          <w:divBdr>
            <w:top w:val="none" w:sz="0" w:space="0" w:color="auto"/>
            <w:left w:val="none" w:sz="0" w:space="0" w:color="auto"/>
            <w:bottom w:val="none" w:sz="0" w:space="0" w:color="auto"/>
            <w:right w:val="none" w:sz="0" w:space="0" w:color="auto"/>
          </w:divBdr>
          <w:divsChild>
            <w:div w:id="16502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Algemene%20Info%20Personeel\Communicatie\Huisstijl\AP%20huisstijl\nota\Nota%20-%20logo%20kleur.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AF5C40-B5A3-44E7-8BC6-54F12948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 - logo kleur.dotx</Template>
  <TotalTime>0</TotalTime>
  <Pages>6</Pages>
  <Words>394</Words>
  <Characters>2171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Cursustitel</vt:lpstr>
    </vt:vector>
  </TitlesOfParts>
  <Company>Gramma</Company>
  <LinksUpToDate>false</LinksUpToDate>
  <CharactersWithSpaces>2560</CharactersWithSpaces>
  <SharedDoc>false</SharedDoc>
  <HLinks>
    <vt:vector size="24" baseType="variant">
      <vt:variant>
        <vt:i4>1114163</vt:i4>
      </vt:variant>
      <vt:variant>
        <vt:i4>44</vt:i4>
      </vt:variant>
      <vt:variant>
        <vt:i4>0</vt:i4>
      </vt:variant>
      <vt:variant>
        <vt:i4>5</vt:i4>
      </vt:variant>
      <vt:variant>
        <vt:lpwstr/>
      </vt:variant>
      <vt:variant>
        <vt:lpwstr>_Toc202002341</vt:lpwstr>
      </vt:variant>
      <vt:variant>
        <vt:i4>1114163</vt:i4>
      </vt:variant>
      <vt:variant>
        <vt:i4>38</vt:i4>
      </vt:variant>
      <vt:variant>
        <vt:i4>0</vt:i4>
      </vt:variant>
      <vt:variant>
        <vt:i4>5</vt:i4>
      </vt:variant>
      <vt:variant>
        <vt:lpwstr/>
      </vt:variant>
      <vt:variant>
        <vt:lpwstr>_Toc202002340</vt:lpwstr>
      </vt:variant>
      <vt:variant>
        <vt:i4>1441843</vt:i4>
      </vt:variant>
      <vt:variant>
        <vt:i4>32</vt:i4>
      </vt:variant>
      <vt:variant>
        <vt:i4>0</vt:i4>
      </vt:variant>
      <vt:variant>
        <vt:i4>5</vt:i4>
      </vt:variant>
      <vt:variant>
        <vt:lpwstr/>
      </vt:variant>
      <vt:variant>
        <vt:lpwstr>_Toc202002339</vt:lpwstr>
      </vt:variant>
      <vt:variant>
        <vt:i4>1441843</vt:i4>
      </vt:variant>
      <vt:variant>
        <vt:i4>26</vt:i4>
      </vt:variant>
      <vt:variant>
        <vt:i4>0</vt:i4>
      </vt:variant>
      <vt:variant>
        <vt:i4>5</vt:i4>
      </vt:variant>
      <vt:variant>
        <vt:lpwstr/>
      </vt:variant>
      <vt:variant>
        <vt:lpwstr>_Toc202002338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Cursustitel</dc:title>
  <dc:creator>Mariën Sven</dc:creator>
  <cp:lastModifiedBy>jens baeten</cp:lastModifiedBy>
  <cp:revision>2</cp:revision>
  <cp:lastPrinted>2022-01-14T13:18:00Z</cp:lastPrinted>
  <dcterms:created xsi:type="dcterms:W3CDTF">2022-01-18T13:55:00Z</dcterms:created>
  <dcterms:modified xsi:type="dcterms:W3CDTF">2022-01-18T13:55:00Z</dcterms:modified>
</cp:coreProperties>
</file>